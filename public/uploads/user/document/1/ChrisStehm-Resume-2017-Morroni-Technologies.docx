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25"/>
        <w:gridCol w:w="8675"/>
      </w:tblGrid>
      <w:tr w:rsidR="003017F5" w14:paraId="7F5785EC" w14:textId="77777777" w:rsidTr="003017F5">
        <w:trPr>
          <w:trHeight w:val="954"/>
        </w:trPr>
        <w:tc>
          <w:tcPr>
            <w:tcW w:w="984" w:type="pct"/>
          </w:tcPr>
          <w:p w14:paraId="0D19DF20" w14:textId="77777777" w:rsidR="00A40F6B" w:rsidRDefault="00A40F6B" w:rsidP="00271561">
            <w:pPr>
              <w:spacing w:line="240" w:lineRule="auto"/>
              <w:jc w:val="right"/>
            </w:pPr>
          </w:p>
        </w:tc>
        <w:tc>
          <w:tcPr>
            <w:tcW w:w="4016" w:type="pct"/>
            <w:tcMar>
              <w:bottom w:w="576" w:type="dxa"/>
            </w:tcMar>
          </w:tcPr>
          <w:p w14:paraId="349187F2" w14:textId="77777777" w:rsidR="00A40F6B" w:rsidRDefault="00694928" w:rsidP="00271561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91FA08361EE14068BC9E6C0DAD8660A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5D5D8D">
                  <w:t>Chris Stehm</w:t>
                </w:r>
              </w:sdtContent>
            </w:sdt>
          </w:p>
          <w:p w14:paraId="4E192707" w14:textId="6354F23B" w:rsidR="005D5D8D" w:rsidRDefault="005D5D8D" w:rsidP="00271561">
            <w:pPr>
              <w:pStyle w:val="NoSpacing"/>
            </w:pPr>
            <w:r>
              <w:t>5046 Clayton Ave, Pennsauken, NJ 08109</w:t>
            </w:r>
          </w:p>
          <w:p w14:paraId="35FB28C3" w14:textId="3A8E598E" w:rsidR="00A40F6B" w:rsidRDefault="00694928" w:rsidP="00271561">
            <w:pPr>
              <w:pStyle w:val="NoSpacing"/>
            </w:pPr>
            <w:hyperlink r:id="rId8" w:history="1">
              <w:r w:rsidR="005D5D8D" w:rsidRPr="000B6C8E">
                <w:rPr>
                  <w:rStyle w:val="Hyperlink"/>
                </w:rPr>
                <w:t>cstehm@comcast.net</w:t>
              </w:r>
            </w:hyperlink>
            <w:r w:rsidR="005D5D8D">
              <w:t xml:space="preserve"> </w:t>
            </w:r>
            <w:r w:rsidR="00527691">
              <w:t>  </w:t>
            </w:r>
            <w:r w:rsidR="003507FD">
              <w:rPr>
                <w:rStyle w:val="Emphasis"/>
                <w:rFonts w:cstheme="minorHAnsi"/>
              </w:rPr>
              <w:t>•</w:t>
            </w:r>
            <w:r w:rsidR="00893B8D">
              <w:t> </w:t>
            </w:r>
            <w:r w:rsidR="005D5D8D">
              <w:t xml:space="preserve">856-912-3135 </w:t>
            </w:r>
            <w:r w:rsidR="003507FD">
              <w:rPr>
                <w:rStyle w:val="Emphasis"/>
                <w:rFonts w:cstheme="minorHAnsi"/>
              </w:rPr>
              <w:t>•</w:t>
            </w:r>
            <w:r w:rsidR="00381707">
              <w:t>  </w:t>
            </w:r>
            <w:hyperlink r:id="rId9" w:history="1">
              <w:r w:rsidR="00893B8D" w:rsidRPr="008E29E7">
                <w:rPr>
                  <w:rStyle w:val="Hyperlink"/>
                </w:rPr>
                <w:t>www.chrisstehm.com</w:t>
              </w:r>
            </w:hyperlink>
          </w:p>
        </w:tc>
      </w:tr>
      <w:tr w:rsidR="003017F5" w14:paraId="486C78A4" w14:textId="77777777" w:rsidTr="003017F5">
        <w:trPr>
          <w:trHeight w:val="1984"/>
        </w:trPr>
        <w:tc>
          <w:tcPr>
            <w:tcW w:w="984" w:type="pct"/>
          </w:tcPr>
          <w:p w14:paraId="3A9A8E3C" w14:textId="77777777" w:rsidR="008035BA" w:rsidRDefault="008035BA" w:rsidP="00271561">
            <w:pPr>
              <w:pStyle w:val="Heading1"/>
            </w:pPr>
            <w:r>
              <w:t>Education</w:t>
            </w:r>
          </w:p>
        </w:tc>
        <w:tc>
          <w:tcPr>
            <w:tcW w:w="4016" w:type="pct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1759170572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78882600"/>
                  <w:placeholder>
                    <w:docPart w:val="EA77BC0C621642629DC28EE48852DDEC"/>
                  </w:placeholder>
                  <w15:repeatingSectionItem/>
                </w:sdtPr>
                <w:sdtEndPr/>
                <w:sdtContent>
                  <w:p w14:paraId="564F604C" w14:textId="69B811B7" w:rsidR="008035BA" w:rsidRDefault="008035BA" w:rsidP="00271561">
                    <w:pPr>
                      <w:pStyle w:val="Heading2"/>
                    </w:pPr>
                    <w:r w:rsidRPr="00271561">
                      <w:rPr>
                        <w:rStyle w:val="Emphasis"/>
                      </w:rPr>
                      <w:t>The College of New Jersey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</w:t>
                    </w:r>
                    <w:r w:rsidRPr="00271561">
                      <w:t>EWing, nj</w:t>
                    </w:r>
                  </w:p>
                  <w:p w14:paraId="3E2E2EE8" w14:textId="77777777" w:rsidR="008035BA" w:rsidRDefault="008035BA" w:rsidP="00271561">
                    <w:pPr>
                      <w:pStyle w:val="Heading3"/>
                    </w:pPr>
                    <w:r>
                      <w:t>Bachelors degree, GPA: 3.8</w:t>
                    </w:r>
                  </w:p>
                  <w:p w14:paraId="49AAF3B1" w14:textId="49D54666" w:rsidR="008035BA" w:rsidRDefault="008035BA" w:rsidP="003017F5">
                    <w:pPr>
                      <w:spacing w:line="240" w:lineRule="auto"/>
                    </w:pPr>
                    <w:r>
                      <w:t>Currently attending</w:t>
                    </w:r>
                    <w:r w:rsidR="003017F5">
                      <w:t xml:space="preserve"> </w:t>
                    </w:r>
                    <w:r w:rsidR="003017F5" w:rsidRPr="003017F5">
                      <w:rPr>
                        <w:rFonts w:cstheme="minorHAnsi"/>
                      </w:rPr>
                      <w:t>•</w:t>
                    </w:r>
                    <w:r w:rsidR="003017F5">
                      <w:rPr>
                        <w:rFonts w:cstheme="minorHAnsi"/>
                      </w:rPr>
                      <w:t xml:space="preserve"> Invited to join Golden Key Honors Society •</w:t>
                    </w:r>
                    <w:r w:rsidR="003017F5">
                      <w:t xml:space="preserve"> </w:t>
                    </w:r>
                    <w:r>
                      <w:t>Major: Interactive Multimedia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614287404"/>
                  <w:placeholder>
                    <w:docPart w:val="0274AF47CF4E405C94FE8D472DB3321B"/>
                  </w:placeholder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3E53A617" w14:textId="0B78076B" w:rsidR="008035BA" w:rsidRDefault="004F6139" w:rsidP="00271561">
                    <w:pPr>
                      <w:pStyle w:val="Heading2"/>
                    </w:pPr>
                    <w:r>
                      <w:rPr>
                        <w:rStyle w:val="Emphasis"/>
                      </w:rPr>
                      <w:t xml:space="preserve">Camden County CollegE </w:t>
                    </w:r>
                    <w:r>
                      <w:rPr>
                        <w:rStyle w:val="Emphasis"/>
                        <w:rFonts w:cstheme="minorHAnsi"/>
                      </w:rPr>
                      <w:t>•</w:t>
                    </w:r>
                    <w:r w:rsidR="008035BA">
                      <w:t xml:space="preserve"> </w:t>
                    </w:r>
                    <w:r w:rsidR="008035BA" w:rsidRPr="004F6139">
                      <w:t>blackwood</w:t>
                    </w:r>
                    <w:r w:rsidR="008035BA">
                      <w:t>, nj</w:t>
                    </w:r>
                  </w:p>
                  <w:p w14:paraId="2A17A390" w14:textId="725B85A2" w:rsidR="008035BA" w:rsidRDefault="008035BA" w:rsidP="00271561">
                    <w:pPr>
                      <w:pStyle w:val="Heading3"/>
                    </w:pPr>
                    <w:r>
                      <w:t>Associates Degree in Applied science, gpa: 4.0</w:t>
                    </w:r>
                  </w:p>
                  <w:p w14:paraId="249377ED" w14:textId="274E41A4" w:rsidR="008035BA" w:rsidRDefault="008035BA" w:rsidP="00694928">
                    <w:pPr>
                      <w:spacing w:line="240" w:lineRule="auto"/>
                    </w:pPr>
                    <w:r>
                      <w:t>Graduated with honorary</w:t>
                    </w:r>
                    <w:r w:rsidR="003017F5">
                      <w:t xml:space="preserve"> degree </w:t>
                    </w:r>
                    <w:r w:rsidR="003017F5">
                      <w:rPr>
                        <w:rFonts w:cstheme="minorHAnsi"/>
                      </w:rPr>
                      <w:t>•</w:t>
                    </w:r>
                    <w:r w:rsidR="003017F5">
                      <w:t xml:space="preserve"> </w:t>
                    </w:r>
                    <w:r>
                      <w:t>Invited to join Phi Theta Kappa honors society</w:t>
                    </w:r>
                    <w:r w:rsidR="003017F5">
                      <w:t xml:space="preserve"> </w:t>
                    </w:r>
                    <w:r w:rsidR="003017F5">
                      <w:rPr>
                        <w:rFonts w:cstheme="minorHAnsi"/>
                      </w:rPr>
                      <w:t>•</w:t>
                    </w:r>
                    <w:r w:rsidR="003017F5">
                      <w:t xml:space="preserve"> Major: Web Design</w:t>
                    </w:r>
                  </w:p>
                </w:sdtContent>
              </w:sdt>
            </w:sdtContent>
          </w:sdt>
        </w:tc>
      </w:tr>
      <w:tr w:rsidR="003017F5" w:rsidRPr="003017F5" w14:paraId="26A16FD3" w14:textId="77777777" w:rsidTr="003017F5">
        <w:trPr>
          <w:trHeight w:val="3106"/>
        </w:trPr>
        <w:tc>
          <w:tcPr>
            <w:tcW w:w="984" w:type="pct"/>
          </w:tcPr>
          <w:p w14:paraId="5BB99AB4" w14:textId="77777777" w:rsidR="00A40F6B" w:rsidRDefault="00527691" w:rsidP="00271561">
            <w:pPr>
              <w:pStyle w:val="Heading1"/>
            </w:pPr>
            <w:r>
              <w:t>Skills &amp; Abilities</w:t>
            </w:r>
          </w:p>
        </w:tc>
        <w:tc>
          <w:tcPr>
            <w:tcW w:w="4016" w:type="pct"/>
          </w:tcPr>
          <w:p w14:paraId="13F7DB36" w14:textId="390F52F7" w:rsidR="00121F65" w:rsidRDefault="00121F65" w:rsidP="00271561">
            <w:r>
              <w:t xml:space="preserve"> </w:t>
            </w:r>
            <w:r w:rsidR="0051422A">
              <w:rPr>
                <w:noProof/>
                <w:lang w:eastAsia="en-US"/>
              </w:rPr>
              <w:drawing>
                <wp:inline distT="0" distB="0" distL="0" distR="0" wp14:anchorId="1BEE97C3" wp14:editId="458E7483">
                  <wp:extent cx="5095875" cy="2228850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  <w:tr w:rsidR="003017F5" w14:paraId="2EB19E28" w14:textId="77777777" w:rsidTr="003017F5">
        <w:trPr>
          <w:trHeight w:val="2894"/>
        </w:trPr>
        <w:tc>
          <w:tcPr>
            <w:tcW w:w="984" w:type="pct"/>
          </w:tcPr>
          <w:p w14:paraId="1A4BB6E4" w14:textId="77777777" w:rsidR="00A40F6B" w:rsidRDefault="00527691" w:rsidP="00271561">
            <w:pPr>
              <w:pStyle w:val="Heading1"/>
            </w:pPr>
            <w:r>
              <w:t>Experience</w:t>
            </w:r>
          </w:p>
        </w:tc>
        <w:tc>
          <w:tcPr>
            <w:tcW w:w="4016" w:type="pct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063746306"/>
                  <w:placeholder>
                    <w:docPart w:val="82A54E6C570C43F9A52703854E51C16A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26827D4D" w14:textId="1D1F05F7" w:rsidR="00875AA1" w:rsidRDefault="00875AA1" w:rsidP="0027156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271561">
                      <w:rPr>
                        <w:rStyle w:val="Emphasis"/>
                      </w:rPr>
                      <w:t>Sales Manager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Redline Motorcycles</w:t>
                    </w:r>
                  </w:p>
                  <w:p w14:paraId="2FECA4A6" w14:textId="77777777" w:rsidR="0051422A" w:rsidRDefault="002613F8" w:rsidP="00271561">
                    <w:pPr>
                      <w:pStyle w:val="Heading3"/>
                    </w:pPr>
                    <w:r>
                      <w:t>March 2014 – present</w:t>
                    </w:r>
                  </w:p>
                  <w:p w14:paraId="770DC817" w14:textId="6A54F251" w:rsidR="00875AA1" w:rsidRPr="0051422A" w:rsidRDefault="0051422A" w:rsidP="004F6139">
                    <w:r>
                      <w:t xml:space="preserve">Create/Maintain </w:t>
                    </w:r>
                    <w:r w:rsidR="00694928">
                      <w:t>E-commerce store custom built with Ruby on Rails, MySQL, Redis-Server, Braintree, Foundation 6, HTML, CSS</w:t>
                    </w:r>
                    <w:bookmarkStart w:id="0" w:name="_GoBack"/>
                    <w:bookmarkEnd w:id="0"/>
                    <w:r>
                      <w:t xml:space="preserve">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Social Media Management </w:t>
                    </w:r>
                    <w:r>
                      <w:rPr>
                        <w:rFonts w:cstheme="minorHAnsi"/>
                      </w:rPr>
                      <w:t>•</w:t>
                    </w:r>
                    <w:r w:rsidR="00694928">
                      <w:t xml:space="preserve"> Create online content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Logistics </w:t>
                    </w:r>
                    <w:r w:rsidR="00893B8D">
                      <w:t>Management</w:t>
                    </w:r>
                    <w:r w:rsidR="00473DF6">
                      <w:t xml:space="preserve"> </w:t>
                    </w:r>
                    <w:r w:rsidR="00473DF6">
                      <w:rPr>
                        <w:rFonts w:cstheme="minorHAnsi"/>
                      </w:rPr>
                      <w:t>•</w:t>
                    </w:r>
                    <w:r w:rsidR="00473DF6">
                      <w:t xml:space="preserve"> Promotional Media Creation (photos, videos, products)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392086001"/>
                  <w:placeholder>
                    <w:docPart w:val="86403B2AE0864DE3AA3E356FD409B79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4C705A62" w14:textId="69C92A05" w:rsidR="0051422A" w:rsidRDefault="0051422A" w:rsidP="0027156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271561">
                      <w:rPr>
                        <w:rStyle w:val="Emphasis"/>
                      </w:rPr>
                      <w:t>Delivery Driver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rPr>
                        <w:rStyle w:val="Strong"/>
                      </w:rPr>
                      <w:t xml:space="preserve"> </w:t>
                    </w:r>
                    <w:r>
                      <w:t>Dominos Pizza</w:t>
                    </w:r>
                  </w:p>
                  <w:p w14:paraId="264F4D31" w14:textId="77777777" w:rsidR="0051422A" w:rsidRDefault="0051422A" w:rsidP="00271561">
                    <w:pPr>
                      <w:pStyle w:val="Heading3"/>
                    </w:pPr>
                    <w:r>
                      <w:t>September 2015 – present</w:t>
                    </w:r>
                  </w:p>
                  <w:p w14:paraId="4D1B4E63" w14:textId="3D871AD3" w:rsidR="0051422A" w:rsidRPr="0051422A" w:rsidRDefault="00893B8D" w:rsidP="004F6139">
                    <w:r>
                      <w:t xml:space="preserve">Delivery Driver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Customer Service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6C20161" w14:textId="14BE277E" w:rsidR="00A40F6B" w:rsidRDefault="00893B8D" w:rsidP="00271561">
                    <w:pPr>
                      <w:pStyle w:val="Heading2"/>
                    </w:pPr>
                    <w:r w:rsidRPr="00271561">
                      <w:rPr>
                        <w:rStyle w:val="Emphasis"/>
                      </w:rPr>
                      <w:t>Graphic Novel</w:t>
                    </w:r>
                    <w:r w:rsidR="005D5D8D" w:rsidRPr="00271561">
                      <w:rPr>
                        <w:rStyle w:val="Emphasis"/>
                      </w:rPr>
                      <w:t xml:space="preserve"> Illustrator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 w:rsidR="00527691">
                      <w:t xml:space="preserve"> </w:t>
                    </w:r>
                    <w:r w:rsidR="005D5D8D">
                      <w:t>Pulse cinema LLC</w:t>
                    </w:r>
                  </w:p>
                  <w:p w14:paraId="3BBBDD26" w14:textId="77777777" w:rsidR="00A40F6B" w:rsidRDefault="005D5D8D" w:rsidP="00271561">
                    <w:pPr>
                      <w:pStyle w:val="Heading3"/>
                    </w:pPr>
                    <w:r>
                      <w:t>January 2012 – april 2013</w:t>
                    </w:r>
                  </w:p>
                  <w:p w14:paraId="311FDEC3" w14:textId="6249C9E4" w:rsidR="00A40F6B" w:rsidRDefault="004F6139" w:rsidP="00271561">
                    <w:pPr>
                      <w:spacing w:line="240" w:lineRule="auto"/>
                    </w:pPr>
                    <w:r>
                      <w:t>22</w:t>
                    </w:r>
                    <w:r w:rsidR="003017F5">
                      <w:t>-page</w:t>
                    </w:r>
                    <w:r>
                      <w:t xml:space="preserve"> Graphic Novel Design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Illustration </w:t>
                    </w:r>
                    <w:r>
                      <w:rPr>
                        <w:rFonts w:cstheme="minorHAnsi"/>
                      </w:rPr>
                      <w:t>•</w:t>
                    </w:r>
                    <w:r>
                      <w:t xml:space="preserve"> Digital Color</w:t>
                    </w:r>
                    <w:r w:rsidR="005D5D8D">
                      <w:t xml:space="preserve"> </w:t>
                    </w:r>
                  </w:p>
                </w:sdtContent>
              </w:sdt>
            </w:sdtContent>
          </w:sdt>
        </w:tc>
      </w:tr>
      <w:tr w:rsidR="003017F5" w14:paraId="6909849B" w14:textId="77777777" w:rsidTr="003017F5">
        <w:trPr>
          <w:trHeight w:val="2157"/>
        </w:trPr>
        <w:tc>
          <w:tcPr>
            <w:tcW w:w="984" w:type="pct"/>
          </w:tcPr>
          <w:p w14:paraId="2F021686" w14:textId="77777777" w:rsidR="00A40F6B" w:rsidRDefault="00527691" w:rsidP="00271561">
            <w:pPr>
              <w:pStyle w:val="Heading1"/>
            </w:pPr>
            <w:r>
              <w:t>References</w:t>
            </w:r>
          </w:p>
        </w:tc>
        <w:tc>
          <w:tcPr>
            <w:tcW w:w="4016" w:type="pct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4163F7D8956546F29B34B29D234FC8B2"/>
                  </w:placeholder>
                  <w15:color w:val="C0C0C0"/>
                  <w15:repeatingSectionItem/>
                </w:sdtPr>
                <w:sdtEndPr/>
                <w:sdtContent>
                  <w:p w14:paraId="7E26CFBE" w14:textId="13CBA78D" w:rsidR="00A40F6B" w:rsidRDefault="008D67C7" w:rsidP="00271561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4F6139">
                      <w:rPr>
                        <w:rStyle w:val="Emphasis"/>
                      </w:rPr>
                      <w:t xml:space="preserve">Jim </w:t>
                    </w:r>
                    <w:r w:rsidR="004F6139">
                      <w:rPr>
                        <w:rStyle w:val="Emphasis"/>
                      </w:rPr>
                      <w:t xml:space="preserve">RementeR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 w:rsidR="00527691">
                      <w:t xml:space="preserve"> </w:t>
                    </w:r>
                    <w:r w:rsidR="00B94471">
                      <w:t>Owner</w:t>
                    </w:r>
                  </w:p>
                  <w:p w14:paraId="31FCADA7" w14:textId="77777777" w:rsidR="00A40F6B" w:rsidRDefault="00B94471" w:rsidP="00271561">
                    <w:pPr>
                      <w:pStyle w:val="Heading3"/>
                    </w:pPr>
                    <w:r>
                      <w:t>GFTS llc</w:t>
                    </w:r>
                  </w:p>
                  <w:p w14:paraId="459E9C6F" w14:textId="77777777" w:rsidR="008D67C7" w:rsidRDefault="000B6961" w:rsidP="00271561">
                    <w:pPr>
                      <w:spacing w:line="240" w:lineRule="auto"/>
                    </w:pPr>
                    <w:r>
                      <w:t>856-412-8205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098410812"/>
                  <w:placeholder>
                    <w:docPart w:val="CFD6D2051ED34FA2A2B0AD889DEF641B"/>
                  </w:placeholder>
                  <w15:color w:val="C0C0C0"/>
                  <w15:repeatingSectionItem/>
                </w:sdtPr>
                <w:sdtEndPr/>
                <w:sdtContent>
                  <w:p w14:paraId="70E43413" w14:textId="36CFFE97" w:rsidR="008D67C7" w:rsidRDefault="008D67C7" w:rsidP="00271561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4F6139">
                      <w:rPr>
                        <w:rStyle w:val="Emphasis"/>
                      </w:rPr>
                      <w:t>Pat &amp; Dan Doyle</w:t>
                    </w:r>
                    <w:r w:rsidR="004F6139">
                      <w:rPr>
                        <w:rStyle w:val="Emphasis"/>
                      </w:rPr>
                      <w:t xml:space="preserve"> </w:t>
                    </w:r>
                    <w:r w:rsidR="004F6139">
                      <w:rPr>
                        <w:rStyle w:val="Emphasis"/>
                        <w:rFonts w:cstheme="minorHAnsi"/>
                      </w:rPr>
                      <w:t>•</w:t>
                    </w:r>
                    <w:r>
                      <w:t xml:space="preserve"> Owners</w:t>
                    </w:r>
                  </w:p>
                  <w:p w14:paraId="7DAEB05D" w14:textId="77777777" w:rsidR="008D67C7" w:rsidRDefault="008D67C7" w:rsidP="00271561">
                    <w:pPr>
                      <w:pStyle w:val="Heading3"/>
                    </w:pPr>
                    <w:r>
                      <w:t>Redline motorcycles</w:t>
                    </w:r>
                  </w:p>
                  <w:p w14:paraId="31B0DC8B" w14:textId="77777777" w:rsidR="00A40F6B" w:rsidRDefault="008D67C7" w:rsidP="00271561">
                    <w:r>
                      <w:t>609-207-9572</w:t>
                    </w:r>
                  </w:p>
                </w:sdtContent>
              </w:sdt>
            </w:sdtContent>
          </w:sdt>
        </w:tc>
      </w:tr>
    </w:tbl>
    <w:p w14:paraId="2D310C6C" w14:textId="77777777" w:rsidR="00A40F6B" w:rsidRDefault="00A40F6B"/>
    <w:sectPr w:rsidR="00A40F6B" w:rsidSect="00271561">
      <w:footerReference w:type="default" r:id="rId15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4DDB" w14:textId="77777777" w:rsidR="00E66150" w:rsidRDefault="00E66150">
      <w:pPr>
        <w:spacing w:after="0" w:line="240" w:lineRule="auto"/>
      </w:pPr>
      <w:r>
        <w:separator/>
      </w:r>
    </w:p>
  </w:endnote>
  <w:endnote w:type="continuationSeparator" w:id="0">
    <w:p w14:paraId="0FF71325" w14:textId="77777777" w:rsidR="00E66150" w:rsidRDefault="00E6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6654" w14:textId="2061DABB" w:rsidR="00A40F6B" w:rsidRDefault="0052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017F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6441B" w14:textId="77777777" w:rsidR="00E66150" w:rsidRDefault="00E66150">
      <w:pPr>
        <w:spacing w:after="0" w:line="240" w:lineRule="auto"/>
      </w:pPr>
      <w:r>
        <w:separator/>
      </w:r>
    </w:p>
  </w:footnote>
  <w:footnote w:type="continuationSeparator" w:id="0">
    <w:p w14:paraId="41CFEFE6" w14:textId="77777777" w:rsidR="00E66150" w:rsidRDefault="00E6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418"/>
    <w:multiLevelType w:val="hybridMultilevel"/>
    <w:tmpl w:val="396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A300D"/>
    <w:multiLevelType w:val="hybridMultilevel"/>
    <w:tmpl w:val="1A9A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B60B5"/>
    <w:multiLevelType w:val="hybridMultilevel"/>
    <w:tmpl w:val="7FF6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8D"/>
    <w:rsid w:val="00020F8C"/>
    <w:rsid w:val="000B6961"/>
    <w:rsid w:val="000D58DC"/>
    <w:rsid w:val="00121F65"/>
    <w:rsid w:val="001902D4"/>
    <w:rsid w:val="001F322C"/>
    <w:rsid w:val="00230B49"/>
    <w:rsid w:val="002613F8"/>
    <w:rsid w:val="00271561"/>
    <w:rsid w:val="003017F5"/>
    <w:rsid w:val="003507FD"/>
    <w:rsid w:val="00381707"/>
    <w:rsid w:val="00405707"/>
    <w:rsid w:val="00473DF6"/>
    <w:rsid w:val="004F6139"/>
    <w:rsid w:val="0051422A"/>
    <w:rsid w:val="00527691"/>
    <w:rsid w:val="00584CCC"/>
    <w:rsid w:val="005D5D8D"/>
    <w:rsid w:val="006142C8"/>
    <w:rsid w:val="00694928"/>
    <w:rsid w:val="008035BA"/>
    <w:rsid w:val="008432DA"/>
    <w:rsid w:val="00875AA1"/>
    <w:rsid w:val="00893B8D"/>
    <w:rsid w:val="008D67C7"/>
    <w:rsid w:val="00970FF0"/>
    <w:rsid w:val="00A40F6B"/>
    <w:rsid w:val="00AF5D4D"/>
    <w:rsid w:val="00B94471"/>
    <w:rsid w:val="00D25AC8"/>
    <w:rsid w:val="00E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F74"/>
  <w15:chartTrackingRefBased/>
  <w15:docId w15:val="{23893DCB-6A8E-499A-AF44-37ECD81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5D8D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2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tehm@comcast.net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://www.chrisstehm.com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sic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F58CAA-378D-43B4-B8F3-8F32BA6DB5AA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D7BE46-1D3E-40FD-82E3-2ED79273F577}">
      <dgm:prSet phldrT="[Text]" custT="1"/>
      <dgm:spPr/>
      <dgm:t>
        <a:bodyPr/>
        <a:lstStyle/>
        <a:p>
          <a:r>
            <a:rPr lang="en-US" sz="1400">
              <a:solidFill>
                <a:schemeClr val="accent1"/>
              </a:solidFill>
            </a:rPr>
            <a:t>General</a:t>
          </a:r>
        </a:p>
      </dgm:t>
    </dgm:pt>
    <dgm:pt modelId="{121C9A13-5DFA-462B-B999-547529F12532}" type="parTrans" cxnId="{27329F29-C328-457B-883D-ABAEF9919575}">
      <dgm:prSet/>
      <dgm:spPr/>
      <dgm:t>
        <a:bodyPr/>
        <a:lstStyle/>
        <a:p>
          <a:endParaRPr lang="en-US"/>
        </a:p>
      </dgm:t>
    </dgm:pt>
    <dgm:pt modelId="{617E10AE-4508-42DC-A9B7-AFCD82B192B2}" type="sibTrans" cxnId="{27329F29-C328-457B-883D-ABAEF9919575}">
      <dgm:prSet/>
      <dgm:spPr/>
      <dgm:t>
        <a:bodyPr/>
        <a:lstStyle/>
        <a:p>
          <a:endParaRPr lang="en-US"/>
        </a:p>
      </dgm:t>
    </dgm:pt>
    <dgm:pt modelId="{BCDC24FE-28FE-4D48-B001-E2739F5575F1}">
      <dgm:prSet phldrT="[Text]" custT="1"/>
      <dgm:spPr/>
      <dgm:t>
        <a:bodyPr/>
        <a:lstStyle/>
        <a:p>
          <a:r>
            <a:rPr lang="en-US" sz="900"/>
            <a:t>Social Media Management</a:t>
          </a:r>
        </a:p>
      </dgm:t>
    </dgm:pt>
    <dgm:pt modelId="{4FD5CB5C-881A-4E49-BADC-E933DFCFA544}" type="parTrans" cxnId="{95F26C99-1471-406D-885E-E3769130AB70}">
      <dgm:prSet/>
      <dgm:spPr/>
      <dgm:t>
        <a:bodyPr/>
        <a:lstStyle/>
        <a:p>
          <a:endParaRPr lang="en-US"/>
        </a:p>
      </dgm:t>
    </dgm:pt>
    <dgm:pt modelId="{25E48200-5875-4F03-963F-B1E4F14AFEA5}" type="sibTrans" cxnId="{95F26C99-1471-406D-885E-E3769130AB70}">
      <dgm:prSet/>
      <dgm:spPr/>
      <dgm:t>
        <a:bodyPr/>
        <a:lstStyle/>
        <a:p>
          <a:endParaRPr lang="en-US"/>
        </a:p>
      </dgm:t>
    </dgm:pt>
    <dgm:pt modelId="{DAEF19CA-E5F6-4B65-83A9-9368788D5D1B}">
      <dgm:prSet phldrT="[Text]" custT="1"/>
      <dgm:spPr/>
      <dgm:t>
        <a:bodyPr/>
        <a:lstStyle/>
        <a:p>
          <a:r>
            <a:rPr lang="en-US" sz="1400" b="0" cap="none" spc="0">
              <a:ln w="0"/>
              <a:solidFill>
                <a:schemeClr val="accent1"/>
              </a:solidFill>
              <a:effectLst/>
            </a:rPr>
            <a:t>Development</a:t>
          </a:r>
          <a:endParaRPr lang="en-US" sz="1400">
            <a:solidFill>
              <a:schemeClr val="accent1"/>
            </a:solidFill>
            <a:effectLst/>
          </a:endParaRPr>
        </a:p>
      </dgm:t>
    </dgm:pt>
    <dgm:pt modelId="{8FDA52A8-BE21-43D4-821C-2BE607DF365D}" type="parTrans" cxnId="{A525B04A-ECAD-431A-AE0D-72E7A54EECC5}">
      <dgm:prSet/>
      <dgm:spPr/>
      <dgm:t>
        <a:bodyPr/>
        <a:lstStyle/>
        <a:p>
          <a:endParaRPr lang="en-US"/>
        </a:p>
      </dgm:t>
    </dgm:pt>
    <dgm:pt modelId="{0A47F59E-0FE3-4FCE-9761-814E8DB5EAC3}" type="sibTrans" cxnId="{A525B04A-ECAD-431A-AE0D-72E7A54EECC5}">
      <dgm:prSet/>
      <dgm:spPr/>
      <dgm:t>
        <a:bodyPr/>
        <a:lstStyle/>
        <a:p>
          <a:endParaRPr lang="en-US"/>
        </a:p>
      </dgm:t>
    </dgm:pt>
    <dgm:pt modelId="{8F5E728A-EA23-41AE-8FD6-DAC4B1CF9B15}">
      <dgm:prSet phldrT="[Text]" custT="1"/>
      <dgm:spPr/>
      <dgm:t>
        <a:bodyPr/>
        <a:lstStyle/>
        <a:p>
          <a:r>
            <a:rPr lang="en-US" sz="900"/>
            <a:t>HTML5</a:t>
          </a:r>
        </a:p>
      </dgm:t>
    </dgm:pt>
    <dgm:pt modelId="{5E9B2261-6F8D-4DCD-81F4-3A47910E4A09}" type="parTrans" cxnId="{051BDB89-3A7A-4E91-ACC5-474506EE6F93}">
      <dgm:prSet/>
      <dgm:spPr/>
      <dgm:t>
        <a:bodyPr/>
        <a:lstStyle/>
        <a:p>
          <a:endParaRPr lang="en-US"/>
        </a:p>
      </dgm:t>
    </dgm:pt>
    <dgm:pt modelId="{2246877C-9906-443E-BAE3-DFA66275CE7F}" type="sibTrans" cxnId="{051BDB89-3A7A-4E91-ACC5-474506EE6F93}">
      <dgm:prSet/>
      <dgm:spPr/>
      <dgm:t>
        <a:bodyPr/>
        <a:lstStyle/>
        <a:p>
          <a:endParaRPr lang="en-US"/>
        </a:p>
      </dgm:t>
    </dgm:pt>
    <dgm:pt modelId="{AB00C918-7962-4910-90F6-CF742AB26E13}">
      <dgm:prSet phldrT="[Text]" custT="1"/>
      <dgm:spPr/>
      <dgm:t>
        <a:bodyPr/>
        <a:lstStyle/>
        <a:p>
          <a:r>
            <a:rPr lang="en-US" sz="1400" b="0" cap="none" spc="0">
              <a:ln w="0"/>
              <a:solidFill>
                <a:schemeClr val="accent1"/>
              </a:solidFill>
              <a:effectLst/>
            </a:rPr>
            <a:t>Media</a:t>
          </a:r>
          <a:endParaRPr lang="en-US" sz="1400">
            <a:solidFill>
              <a:schemeClr val="accent1"/>
            </a:solidFill>
            <a:effectLst/>
          </a:endParaRPr>
        </a:p>
      </dgm:t>
    </dgm:pt>
    <dgm:pt modelId="{DFE95547-C3AC-4539-AE4A-346C3D791B62}" type="parTrans" cxnId="{996FD91A-7A09-4910-8051-5AF810A63ACA}">
      <dgm:prSet/>
      <dgm:spPr/>
      <dgm:t>
        <a:bodyPr/>
        <a:lstStyle/>
        <a:p>
          <a:endParaRPr lang="en-US"/>
        </a:p>
      </dgm:t>
    </dgm:pt>
    <dgm:pt modelId="{706CBC78-A26A-4F52-8643-051D7550EC0F}" type="sibTrans" cxnId="{996FD91A-7A09-4910-8051-5AF810A63ACA}">
      <dgm:prSet/>
      <dgm:spPr/>
      <dgm:t>
        <a:bodyPr/>
        <a:lstStyle/>
        <a:p>
          <a:endParaRPr lang="en-US"/>
        </a:p>
      </dgm:t>
    </dgm:pt>
    <dgm:pt modelId="{7C1AC05C-69EB-4BBE-9102-89F4E95658C1}">
      <dgm:prSet phldrT="[Text]" custT="1"/>
      <dgm:spPr/>
      <dgm:t>
        <a:bodyPr/>
        <a:lstStyle/>
        <a:p>
          <a:r>
            <a:rPr lang="en-US" sz="900"/>
            <a:t>Illustration</a:t>
          </a:r>
        </a:p>
      </dgm:t>
    </dgm:pt>
    <dgm:pt modelId="{934A4437-3F9F-4C4D-A31E-5E78FDFF4DF7}" type="parTrans" cxnId="{E828722F-B5C4-462B-82DB-FF347795B777}">
      <dgm:prSet/>
      <dgm:spPr/>
      <dgm:t>
        <a:bodyPr/>
        <a:lstStyle/>
        <a:p>
          <a:endParaRPr lang="en-US"/>
        </a:p>
      </dgm:t>
    </dgm:pt>
    <dgm:pt modelId="{56C518AF-9DFE-4588-A9D1-D1D706CAA861}" type="sibTrans" cxnId="{E828722F-B5C4-462B-82DB-FF347795B777}">
      <dgm:prSet/>
      <dgm:spPr/>
      <dgm:t>
        <a:bodyPr/>
        <a:lstStyle/>
        <a:p>
          <a:endParaRPr lang="en-US"/>
        </a:p>
      </dgm:t>
    </dgm:pt>
    <dgm:pt modelId="{2080EB81-8C20-4F21-A2DB-715361879F5B}">
      <dgm:prSet phldrT="[Text]" custT="1"/>
      <dgm:spPr/>
      <dgm:t>
        <a:bodyPr/>
        <a:lstStyle/>
        <a:p>
          <a:r>
            <a:rPr lang="en-US" sz="900"/>
            <a:t>Online/Traditional Sales</a:t>
          </a:r>
        </a:p>
      </dgm:t>
    </dgm:pt>
    <dgm:pt modelId="{52A4C881-E33E-4142-B187-A9962701520E}" type="parTrans" cxnId="{20BA79EE-ACCC-4518-A270-69DF5F61C111}">
      <dgm:prSet/>
      <dgm:spPr/>
      <dgm:t>
        <a:bodyPr/>
        <a:lstStyle/>
        <a:p>
          <a:endParaRPr lang="en-US"/>
        </a:p>
      </dgm:t>
    </dgm:pt>
    <dgm:pt modelId="{5FC533A7-BE71-4B28-B5F1-B208E822C2B9}" type="sibTrans" cxnId="{20BA79EE-ACCC-4518-A270-69DF5F61C111}">
      <dgm:prSet/>
      <dgm:spPr/>
      <dgm:t>
        <a:bodyPr/>
        <a:lstStyle/>
        <a:p>
          <a:endParaRPr lang="en-US"/>
        </a:p>
      </dgm:t>
    </dgm:pt>
    <dgm:pt modelId="{33783BD8-6EAF-4E64-BFFA-7BBC7B3C566C}">
      <dgm:prSet phldrT="[Text]" custT="1"/>
      <dgm:spPr/>
      <dgm:t>
        <a:bodyPr/>
        <a:lstStyle/>
        <a:p>
          <a:r>
            <a:rPr lang="en-US" sz="900"/>
            <a:t>Adobe Photoshop</a:t>
          </a:r>
        </a:p>
      </dgm:t>
    </dgm:pt>
    <dgm:pt modelId="{479DCAD0-A449-40E4-936C-4F3E25FA5E12}" type="parTrans" cxnId="{C10370B4-E05D-4ACE-868C-5EB259267D05}">
      <dgm:prSet/>
      <dgm:spPr/>
      <dgm:t>
        <a:bodyPr/>
        <a:lstStyle/>
        <a:p>
          <a:endParaRPr lang="en-US"/>
        </a:p>
      </dgm:t>
    </dgm:pt>
    <dgm:pt modelId="{6630BD9F-1B77-4C73-88A6-AE20F1833F56}" type="sibTrans" cxnId="{C10370B4-E05D-4ACE-868C-5EB259267D05}">
      <dgm:prSet/>
      <dgm:spPr/>
      <dgm:t>
        <a:bodyPr/>
        <a:lstStyle/>
        <a:p>
          <a:endParaRPr lang="en-US"/>
        </a:p>
      </dgm:t>
    </dgm:pt>
    <dgm:pt modelId="{AE6C91A7-8028-4508-BB2F-8990DFBAB0D4}">
      <dgm:prSet phldrT="[Text]" custT="1"/>
      <dgm:spPr/>
      <dgm:t>
        <a:bodyPr/>
        <a:lstStyle/>
        <a:p>
          <a:r>
            <a:rPr lang="en-US" sz="900"/>
            <a:t>Adobe Illustrator</a:t>
          </a:r>
        </a:p>
      </dgm:t>
    </dgm:pt>
    <dgm:pt modelId="{7FFB0E0B-4043-4968-91A8-99260B1428A6}" type="parTrans" cxnId="{7D7102A1-0B2B-4D0F-B2D6-7B165E518CD2}">
      <dgm:prSet/>
      <dgm:spPr/>
      <dgm:t>
        <a:bodyPr/>
        <a:lstStyle/>
        <a:p>
          <a:endParaRPr lang="en-US"/>
        </a:p>
      </dgm:t>
    </dgm:pt>
    <dgm:pt modelId="{2FDA4E06-C9EA-433A-9938-503F17A2F65B}" type="sibTrans" cxnId="{7D7102A1-0B2B-4D0F-B2D6-7B165E518CD2}">
      <dgm:prSet/>
      <dgm:spPr/>
      <dgm:t>
        <a:bodyPr/>
        <a:lstStyle/>
        <a:p>
          <a:endParaRPr lang="en-US"/>
        </a:p>
      </dgm:t>
    </dgm:pt>
    <dgm:pt modelId="{C36DFBFF-B54E-4C62-8AE6-8529CE26054C}">
      <dgm:prSet phldrT="[Text]" custT="1"/>
      <dgm:spPr/>
      <dgm:t>
        <a:bodyPr/>
        <a:lstStyle/>
        <a:p>
          <a:r>
            <a:rPr lang="en-US" sz="900"/>
            <a:t>Adobe Premier</a:t>
          </a:r>
        </a:p>
      </dgm:t>
    </dgm:pt>
    <dgm:pt modelId="{25D3542C-C4C4-4AD3-94A5-026F60C81E0C}" type="parTrans" cxnId="{96776E2D-B69D-4BBB-BB39-2576528D8563}">
      <dgm:prSet/>
      <dgm:spPr/>
      <dgm:t>
        <a:bodyPr/>
        <a:lstStyle/>
        <a:p>
          <a:endParaRPr lang="en-US"/>
        </a:p>
      </dgm:t>
    </dgm:pt>
    <dgm:pt modelId="{563DC9A5-945E-42B6-9C08-F4265B2D2B44}" type="sibTrans" cxnId="{96776E2D-B69D-4BBB-BB39-2576528D8563}">
      <dgm:prSet/>
      <dgm:spPr/>
      <dgm:t>
        <a:bodyPr/>
        <a:lstStyle/>
        <a:p>
          <a:endParaRPr lang="en-US"/>
        </a:p>
      </dgm:t>
    </dgm:pt>
    <dgm:pt modelId="{6409ABD0-AECF-4E70-A948-753BD78F1861}">
      <dgm:prSet phldrT="[Text]" custT="1"/>
      <dgm:spPr/>
      <dgm:t>
        <a:bodyPr/>
        <a:lstStyle/>
        <a:p>
          <a:r>
            <a:rPr lang="en-US" sz="900"/>
            <a:t>Adobe InDesign</a:t>
          </a:r>
        </a:p>
      </dgm:t>
    </dgm:pt>
    <dgm:pt modelId="{382B1B0A-AADB-4335-A385-8B8CE84CDFDF}" type="parTrans" cxnId="{9F27DBE9-92B4-4028-9067-700F36E89F29}">
      <dgm:prSet/>
      <dgm:spPr/>
      <dgm:t>
        <a:bodyPr/>
        <a:lstStyle/>
        <a:p>
          <a:endParaRPr lang="en-US"/>
        </a:p>
      </dgm:t>
    </dgm:pt>
    <dgm:pt modelId="{B1052D3C-0407-491F-86A9-9AD82A735060}" type="sibTrans" cxnId="{9F27DBE9-92B4-4028-9067-700F36E89F29}">
      <dgm:prSet/>
      <dgm:spPr/>
      <dgm:t>
        <a:bodyPr/>
        <a:lstStyle/>
        <a:p>
          <a:endParaRPr lang="en-US"/>
        </a:p>
      </dgm:t>
    </dgm:pt>
    <dgm:pt modelId="{DF625FF5-9EF4-43B7-AF01-0DCD7C85195E}">
      <dgm:prSet phldrT="[Text]" custT="1"/>
      <dgm:spPr/>
      <dgm:t>
        <a:bodyPr/>
        <a:lstStyle/>
        <a:p>
          <a:r>
            <a:rPr lang="en-US" sz="900"/>
            <a:t>MS Office</a:t>
          </a:r>
        </a:p>
      </dgm:t>
    </dgm:pt>
    <dgm:pt modelId="{5A89A5E2-DB3B-43CB-96FB-A938DA99A682}" type="parTrans" cxnId="{37955565-0FB0-40A2-984D-A9A58B482668}">
      <dgm:prSet/>
      <dgm:spPr/>
      <dgm:t>
        <a:bodyPr/>
        <a:lstStyle/>
        <a:p>
          <a:endParaRPr lang="en-US"/>
        </a:p>
      </dgm:t>
    </dgm:pt>
    <dgm:pt modelId="{1B86C121-1343-4448-A5EA-524CA6EE76C8}" type="sibTrans" cxnId="{37955565-0FB0-40A2-984D-A9A58B482668}">
      <dgm:prSet/>
      <dgm:spPr/>
      <dgm:t>
        <a:bodyPr/>
        <a:lstStyle/>
        <a:p>
          <a:endParaRPr lang="en-US"/>
        </a:p>
      </dgm:t>
    </dgm:pt>
    <dgm:pt modelId="{B156098C-5098-4E2E-921B-E25C51F40362}">
      <dgm:prSet phldrT="[Text]" custT="1"/>
      <dgm:spPr/>
      <dgm:t>
        <a:bodyPr/>
        <a:lstStyle/>
        <a:p>
          <a:r>
            <a:rPr lang="en-US" sz="900"/>
            <a:t>CSS3</a:t>
          </a:r>
        </a:p>
      </dgm:t>
    </dgm:pt>
    <dgm:pt modelId="{C44ABC3D-C49E-413F-8849-5C0BED1965D1}" type="parTrans" cxnId="{2C4BD1AF-A867-4225-9715-4E8138AED03E}">
      <dgm:prSet/>
      <dgm:spPr/>
      <dgm:t>
        <a:bodyPr/>
        <a:lstStyle/>
        <a:p>
          <a:endParaRPr lang="en-US"/>
        </a:p>
      </dgm:t>
    </dgm:pt>
    <dgm:pt modelId="{FFFDF450-4CD6-4C6D-A225-75D94C669DFE}" type="sibTrans" cxnId="{2C4BD1AF-A867-4225-9715-4E8138AED03E}">
      <dgm:prSet/>
      <dgm:spPr/>
      <dgm:t>
        <a:bodyPr/>
        <a:lstStyle/>
        <a:p>
          <a:endParaRPr lang="en-US"/>
        </a:p>
      </dgm:t>
    </dgm:pt>
    <dgm:pt modelId="{A8978198-B110-4DA0-802C-A76FF414681F}">
      <dgm:prSet phldrT="[Text]" custT="1"/>
      <dgm:spPr/>
      <dgm:t>
        <a:bodyPr/>
        <a:lstStyle/>
        <a:p>
          <a:r>
            <a:rPr lang="en-US" sz="900"/>
            <a:t>JavaScript</a:t>
          </a:r>
        </a:p>
      </dgm:t>
    </dgm:pt>
    <dgm:pt modelId="{99B4A3F2-4E80-43BD-AD2C-ECA7FCA08B48}" type="parTrans" cxnId="{56439A4C-0853-4366-AD59-E79323F043BF}">
      <dgm:prSet/>
      <dgm:spPr/>
      <dgm:t>
        <a:bodyPr/>
        <a:lstStyle/>
        <a:p>
          <a:endParaRPr lang="en-US"/>
        </a:p>
      </dgm:t>
    </dgm:pt>
    <dgm:pt modelId="{1D0E09A0-EA1B-4A33-BE1E-99BE51A274D4}" type="sibTrans" cxnId="{56439A4C-0853-4366-AD59-E79323F043BF}">
      <dgm:prSet/>
      <dgm:spPr/>
      <dgm:t>
        <a:bodyPr/>
        <a:lstStyle/>
        <a:p>
          <a:endParaRPr lang="en-US"/>
        </a:p>
      </dgm:t>
    </dgm:pt>
    <dgm:pt modelId="{FF16B5F0-9149-449A-A924-06AF8BA5B475}">
      <dgm:prSet phldrT="[Text]" custT="1"/>
      <dgm:spPr/>
      <dgm:t>
        <a:bodyPr/>
        <a:lstStyle/>
        <a:p>
          <a:r>
            <a:rPr lang="en-US" sz="900"/>
            <a:t>jQuery</a:t>
          </a:r>
        </a:p>
      </dgm:t>
    </dgm:pt>
    <dgm:pt modelId="{1376DE86-ABA0-418A-A06B-377B11176FDC}" type="parTrans" cxnId="{4098C089-DD80-4CCF-B349-1BD9FB27A600}">
      <dgm:prSet/>
      <dgm:spPr/>
      <dgm:t>
        <a:bodyPr/>
        <a:lstStyle/>
        <a:p>
          <a:endParaRPr lang="en-US"/>
        </a:p>
      </dgm:t>
    </dgm:pt>
    <dgm:pt modelId="{658B3862-1291-4DC8-9A76-04F5BEBACC09}" type="sibTrans" cxnId="{4098C089-DD80-4CCF-B349-1BD9FB27A600}">
      <dgm:prSet/>
      <dgm:spPr/>
      <dgm:t>
        <a:bodyPr/>
        <a:lstStyle/>
        <a:p>
          <a:endParaRPr lang="en-US"/>
        </a:p>
      </dgm:t>
    </dgm:pt>
    <dgm:pt modelId="{9A6FCD1E-DC31-4FEA-A018-89590718CE10}">
      <dgm:prSet phldrT="[Text]" custT="1"/>
      <dgm:spPr/>
      <dgm:t>
        <a:bodyPr/>
        <a:lstStyle/>
        <a:p>
          <a:r>
            <a:rPr lang="en-US" sz="900"/>
            <a:t>Foundation</a:t>
          </a:r>
        </a:p>
      </dgm:t>
    </dgm:pt>
    <dgm:pt modelId="{E1A5E72C-C270-4411-84C3-699E46C5D0FA}" type="parTrans" cxnId="{7D7E570B-5380-4F29-A2D9-6BC9DA4EF971}">
      <dgm:prSet/>
      <dgm:spPr/>
      <dgm:t>
        <a:bodyPr/>
        <a:lstStyle/>
        <a:p>
          <a:endParaRPr lang="en-US"/>
        </a:p>
      </dgm:t>
    </dgm:pt>
    <dgm:pt modelId="{610E3033-768F-42F2-B723-397630C3671C}" type="sibTrans" cxnId="{7D7E570B-5380-4F29-A2D9-6BC9DA4EF971}">
      <dgm:prSet/>
      <dgm:spPr/>
      <dgm:t>
        <a:bodyPr/>
        <a:lstStyle/>
        <a:p>
          <a:endParaRPr lang="en-US"/>
        </a:p>
      </dgm:t>
    </dgm:pt>
    <dgm:pt modelId="{292E7CA4-6C76-4B23-ACD4-BA2B5C2CBC53}">
      <dgm:prSet phldrT="[Text]" custT="1"/>
      <dgm:spPr/>
      <dgm:t>
        <a:bodyPr/>
        <a:lstStyle/>
        <a:p>
          <a:r>
            <a:rPr lang="en-US" sz="900"/>
            <a:t>Ruby</a:t>
          </a:r>
        </a:p>
      </dgm:t>
    </dgm:pt>
    <dgm:pt modelId="{1F947F83-DE64-497B-AB15-5D08AAB18A65}" type="parTrans" cxnId="{160B9306-8C0E-428A-8904-DE0F049194BA}">
      <dgm:prSet/>
      <dgm:spPr/>
      <dgm:t>
        <a:bodyPr/>
        <a:lstStyle/>
        <a:p>
          <a:endParaRPr lang="en-US"/>
        </a:p>
      </dgm:t>
    </dgm:pt>
    <dgm:pt modelId="{3B7B2A9C-29CA-426E-A8A3-EFF40C8934A5}" type="sibTrans" cxnId="{160B9306-8C0E-428A-8904-DE0F049194BA}">
      <dgm:prSet/>
      <dgm:spPr/>
      <dgm:t>
        <a:bodyPr/>
        <a:lstStyle/>
        <a:p>
          <a:endParaRPr lang="en-US"/>
        </a:p>
      </dgm:t>
    </dgm:pt>
    <dgm:pt modelId="{891BB4B7-40DD-4D7E-82E8-790FC6CF3D30}">
      <dgm:prSet phldrT="[Text]" custT="1"/>
      <dgm:spPr/>
      <dgm:t>
        <a:bodyPr/>
        <a:lstStyle/>
        <a:p>
          <a:r>
            <a:rPr lang="en-US" sz="900"/>
            <a:t>Ruby on Rails</a:t>
          </a:r>
        </a:p>
      </dgm:t>
    </dgm:pt>
    <dgm:pt modelId="{6B2C0AFC-AED7-4C85-9B25-6324EE72A155}" type="parTrans" cxnId="{DACCFD22-FE5C-4BD1-84F6-2A0BA0729641}">
      <dgm:prSet/>
      <dgm:spPr/>
      <dgm:t>
        <a:bodyPr/>
        <a:lstStyle/>
        <a:p>
          <a:endParaRPr lang="en-US"/>
        </a:p>
      </dgm:t>
    </dgm:pt>
    <dgm:pt modelId="{B31710EE-4F43-403B-8122-60E594617BB4}" type="sibTrans" cxnId="{DACCFD22-FE5C-4BD1-84F6-2A0BA0729641}">
      <dgm:prSet/>
      <dgm:spPr/>
      <dgm:t>
        <a:bodyPr/>
        <a:lstStyle/>
        <a:p>
          <a:endParaRPr lang="en-US"/>
        </a:p>
      </dgm:t>
    </dgm:pt>
    <dgm:pt modelId="{F04BB23E-69DB-48CC-8892-3191594D3D3E}">
      <dgm:prSet phldrT="[Text]" custT="1"/>
      <dgm:spPr/>
      <dgm:t>
        <a:bodyPr/>
        <a:lstStyle/>
        <a:p>
          <a:r>
            <a:rPr lang="en-US" sz="900"/>
            <a:t>Agile Development</a:t>
          </a:r>
        </a:p>
      </dgm:t>
    </dgm:pt>
    <dgm:pt modelId="{6D8BDD66-BE81-4C55-8B2A-FC9F24BBD7F2}" type="parTrans" cxnId="{E7609131-819B-4343-A3D3-2BBB87FAE103}">
      <dgm:prSet/>
      <dgm:spPr/>
      <dgm:t>
        <a:bodyPr/>
        <a:lstStyle/>
        <a:p>
          <a:endParaRPr lang="en-US"/>
        </a:p>
      </dgm:t>
    </dgm:pt>
    <dgm:pt modelId="{8347FE64-45D4-4B7B-A75B-3F60178AFF1D}" type="sibTrans" cxnId="{E7609131-819B-4343-A3D3-2BBB87FAE103}">
      <dgm:prSet/>
      <dgm:spPr/>
      <dgm:t>
        <a:bodyPr/>
        <a:lstStyle/>
        <a:p>
          <a:endParaRPr lang="en-US"/>
        </a:p>
      </dgm:t>
    </dgm:pt>
    <dgm:pt modelId="{D49BA200-7E06-4F96-A115-835BBEE109DE}">
      <dgm:prSet phldrT="[Text]" custT="1"/>
      <dgm:spPr/>
      <dgm:t>
        <a:bodyPr/>
        <a:lstStyle/>
        <a:p>
          <a:r>
            <a:rPr lang="en-US" sz="900"/>
            <a:t>PHP</a:t>
          </a:r>
        </a:p>
      </dgm:t>
    </dgm:pt>
    <dgm:pt modelId="{9EF2DA5D-6A61-4E86-B85E-8CF547D8FA32}" type="parTrans" cxnId="{16B4D06E-BB05-4096-B5B6-E5A52ED5D0E6}">
      <dgm:prSet/>
      <dgm:spPr/>
      <dgm:t>
        <a:bodyPr/>
        <a:lstStyle/>
        <a:p>
          <a:endParaRPr lang="en-US"/>
        </a:p>
      </dgm:t>
    </dgm:pt>
    <dgm:pt modelId="{0F80E959-0C22-413D-9C82-FFF6D9AD20C3}" type="sibTrans" cxnId="{16B4D06E-BB05-4096-B5B6-E5A52ED5D0E6}">
      <dgm:prSet/>
      <dgm:spPr/>
      <dgm:t>
        <a:bodyPr/>
        <a:lstStyle/>
        <a:p>
          <a:endParaRPr lang="en-US"/>
        </a:p>
      </dgm:t>
    </dgm:pt>
    <dgm:pt modelId="{7204F6EF-4231-4D6C-9BF3-825A2583141C}">
      <dgm:prSet phldrT="[Text]" custT="1"/>
      <dgm:spPr/>
      <dgm:t>
        <a:bodyPr/>
        <a:lstStyle/>
        <a:p>
          <a:r>
            <a:rPr lang="en-US" sz="900"/>
            <a:t>Wordpress</a:t>
          </a:r>
        </a:p>
      </dgm:t>
    </dgm:pt>
    <dgm:pt modelId="{E05FD748-3F08-4043-AC52-1603888C8317}" type="parTrans" cxnId="{3BC2A6EC-D589-4ABE-8B1B-7BBCF7391DE6}">
      <dgm:prSet/>
      <dgm:spPr/>
      <dgm:t>
        <a:bodyPr/>
        <a:lstStyle/>
        <a:p>
          <a:endParaRPr lang="en-US"/>
        </a:p>
      </dgm:t>
    </dgm:pt>
    <dgm:pt modelId="{6CCE65E8-D958-4CFA-A6E2-3DA1CD3E01E6}" type="sibTrans" cxnId="{3BC2A6EC-D589-4ABE-8B1B-7BBCF7391DE6}">
      <dgm:prSet/>
      <dgm:spPr/>
      <dgm:t>
        <a:bodyPr/>
        <a:lstStyle/>
        <a:p>
          <a:endParaRPr lang="en-US"/>
        </a:p>
      </dgm:t>
    </dgm:pt>
    <dgm:pt modelId="{AA5B38D0-550F-4B62-AF40-707FB1E4B6E8}">
      <dgm:prSet phldrT="[Text]" custT="1"/>
      <dgm:spPr/>
      <dgm:t>
        <a:bodyPr/>
        <a:lstStyle/>
        <a:p>
          <a:r>
            <a:rPr lang="en-US" sz="900"/>
            <a:t>Apache Cordova</a:t>
          </a:r>
        </a:p>
      </dgm:t>
    </dgm:pt>
    <dgm:pt modelId="{74EB9155-AEAD-45F1-B48A-3983C1445443}" type="parTrans" cxnId="{056A1DFA-56CB-476E-A04C-EAF0A4C2ED3B}">
      <dgm:prSet/>
      <dgm:spPr/>
      <dgm:t>
        <a:bodyPr/>
        <a:lstStyle/>
        <a:p>
          <a:endParaRPr lang="en-US"/>
        </a:p>
      </dgm:t>
    </dgm:pt>
    <dgm:pt modelId="{01079633-86B9-4ECD-80D8-49F288483CF2}" type="sibTrans" cxnId="{056A1DFA-56CB-476E-A04C-EAF0A4C2ED3B}">
      <dgm:prSet/>
      <dgm:spPr/>
      <dgm:t>
        <a:bodyPr/>
        <a:lstStyle/>
        <a:p>
          <a:endParaRPr lang="en-US"/>
        </a:p>
      </dgm:t>
    </dgm:pt>
    <dgm:pt modelId="{AEF3A443-BEB6-4A14-B166-AC67E4F6B09F}">
      <dgm:prSet phldrT="[Text]" custT="1"/>
      <dgm:spPr/>
      <dgm:t>
        <a:bodyPr/>
        <a:lstStyle/>
        <a:p>
          <a:r>
            <a:rPr lang="en-US" sz="900"/>
            <a:t>Traditional Art</a:t>
          </a:r>
        </a:p>
      </dgm:t>
    </dgm:pt>
    <dgm:pt modelId="{200D8CB8-9708-4E84-A6D5-E1CD59209292}" type="parTrans" cxnId="{A8E776AD-40C7-4FB7-A308-88702D7B2B08}">
      <dgm:prSet/>
      <dgm:spPr/>
      <dgm:t>
        <a:bodyPr/>
        <a:lstStyle/>
        <a:p>
          <a:endParaRPr lang="en-US"/>
        </a:p>
      </dgm:t>
    </dgm:pt>
    <dgm:pt modelId="{BA5327FD-D11B-43A1-B93A-987FC6C8B9AC}" type="sibTrans" cxnId="{A8E776AD-40C7-4FB7-A308-88702D7B2B08}">
      <dgm:prSet/>
      <dgm:spPr/>
      <dgm:t>
        <a:bodyPr/>
        <a:lstStyle/>
        <a:p>
          <a:endParaRPr lang="en-US"/>
        </a:p>
      </dgm:t>
    </dgm:pt>
    <dgm:pt modelId="{68E16837-6BC8-4BE3-BA1A-83739901225C}">
      <dgm:prSet phldrT="[Text]" custT="1"/>
      <dgm:spPr/>
      <dgm:t>
        <a:bodyPr/>
        <a:lstStyle/>
        <a:p>
          <a:r>
            <a:rPr lang="en-US" sz="900"/>
            <a:t>Graphic Design</a:t>
          </a:r>
        </a:p>
      </dgm:t>
    </dgm:pt>
    <dgm:pt modelId="{5CF7D80C-CC25-40D7-A58A-8F0FF1886B59}" type="parTrans" cxnId="{A7409FB6-862E-4464-8923-8C287D7D6246}">
      <dgm:prSet/>
      <dgm:spPr/>
      <dgm:t>
        <a:bodyPr/>
        <a:lstStyle/>
        <a:p>
          <a:endParaRPr lang="en-US"/>
        </a:p>
      </dgm:t>
    </dgm:pt>
    <dgm:pt modelId="{08F2C10B-491F-4F5C-9B8C-26A7523A2B74}" type="sibTrans" cxnId="{A7409FB6-862E-4464-8923-8C287D7D6246}">
      <dgm:prSet/>
      <dgm:spPr/>
      <dgm:t>
        <a:bodyPr/>
        <a:lstStyle/>
        <a:p>
          <a:endParaRPr lang="en-US"/>
        </a:p>
      </dgm:t>
    </dgm:pt>
    <dgm:pt modelId="{35A1D4E9-161F-4A7D-83BB-68067E152DE0}">
      <dgm:prSet phldrT="[Text]" custT="1"/>
      <dgm:spPr/>
      <dgm:t>
        <a:bodyPr/>
        <a:lstStyle/>
        <a:p>
          <a:r>
            <a:rPr lang="en-US" sz="900"/>
            <a:t>Product Design</a:t>
          </a:r>
        </a:p>
      </dgm:t>
    </dgm:pt>
    <dgm:pt modelId="{AEFB0A42-FAC0-427A-B1A8-4384BDC1A481}" type="parTrans" cxnId="{7CD5121D-8A7A-4394-944B-60BE5D2C31AE}">
      <dgm:prSet/>
      <dgm:spPr/>
      <dgm:t>
        <a:bodyPr/>
        <a:lstStyle/>
        <a:p>
          <a:endParaRPr lang="en-US"/>
        </a:p>
      </dgm:t>
    </dgm:pt>
    <dgm:pt modelId="{31FE3CCA-D28D-4FC3-8D60-04E732F83A61}" type="sibTrans" cxnId="{7CD5121D-8A7A-4394-944B-60BE5D2C31AE}">
      <dgm:prSet/>
      <dgm:spPr/>
      <dgm:t>
        <a:bodyPr/>
        <a:lstStyle/>
        <a:p>
          <a:endParaRPr lang="en-US"/>
        </a:p>
      </dgm:t>
    </dgm:pt>
    <dgm:pt modelId="{B67B8030-DC80-4D24-A41D-390F08A8EF7C}">
      <dgm:prSet phldrT="[Text]" custT="1"/>
      <dgm:spPr/>
      <dgm:t>
        <a:bodyPr/>
        <a:lstStyle/>
        <a:p>
          <a:r>
            <a:rPr lang="en-US" sz="900"/>
            <a:t>Video Production</a:t>
          </a:r>
        </a:p>
      </dgm:t>
    </dgm:pt>
    <dgm:pt modelId="{BC7097BF-168C-403F-A89B-04AA76F8C77F}" type="parTrans" cxnId="{B810598A-F0FC-48A1-A7B2-DF7E63AE63F7}">
      <dgm:prSet/>
      <dgm:spPr/>
      <dgm:t>
        <a:bodyPr/>
        <a:lstStyle/>
        <a:p>
          <a:endParaRPr lang="en-US"/>
        </a:p>
      </dgm:t>
    </dgm:pt>
    <dgm:pt modelId="{2818A6ED-3245-4581-9CEC-5D71438F49D8}" type="sibTrans" cxnId="{B810598A-F0FC-48A1-A7B2-DF7E63AE63F7}">
      <dgm:prSet/>
      <dgm:spPr/>
      <dgm:t>
        <a:bodyPr/>
        <a:lstStyle/>
        <a:p>
          <a:endParaRPr lang="en-US"/>
        </a:p>
      </dgm:t>
    </dgm:pt>
    <dgm:pt modelId="{9427BA6B-BF60-4ED4-9354-8A51AF71C1CD}">
      <dgm:prSet phldrT="[Text]" custT="1"/>
      <dgm:spPr/>
      <dgm:t>
        <a:bodyPr/>
        <a:lstStyle/>
        <a:p>
          <a:r>
            <a:rPr lang="en-US" sz="900"/>
            <a:t>Audio Production</a:t>
          </a:r>
        </a:p>
      </dgm:t>
    </dgm:pt>
    <dgm:pt modelId="{A0DEF0B1-72F8-425E-B0A5-C773E93B4F39}" type="parTrans" cxnId="{677CF461-0B9A-4574-80AF-0B0BE8F29CDF}">
      <dgm:prSet/>
      <dgm:spPr/>
      <dgm:t>
        <a:bodyPr/>
        <a:lstStyle/>
        <a:p>
          <a:endParaRPr lang="en-US"/>
        </a:p>
      </dgm:t>
    </dgm:pt>
    <dgm:pt modelId="{52B62FEC-657E-43F4-9531-803449047B64}" type="sibTrans" cxnId="{677CF461-0B9A-4574-80AF-0B0BE8F29CDF}">
      <dgm:prSet/>
      <dgm:spPr/>
      <dgm:t>
        <a:bodyPr/>
        <a:lstStyle/>
        <a:p>
          <a:endParaRPr lang="en-US"/>
        </a:p>
      </dgm:t>
    </dgm:pt>
    <dgm:pt modelId="{7A69415C-FF64-47AC-8038-31A2D8D448D3}">
      <dgm:prSet phldrT="[Text]" custT="1"/>
      <dgm:spPr/>
      <dgm:t>
        <a:bodyPr/>
        <a:lstStyle/>
        <a:p>
          <a:r>
            <a:rPr lang="en-US" sz="900"/>
            <a:t>Photography</a:t>
          </a:r>
        </a:p>
      </dgm:t>
    </dgm:pt>
    <dgm:pt modelId="{F75076E3-9F4F-4AAF-B6E5-C2C18EBF7884}" type="parTrans" cxnId="{65C97928-825A-46A4-8615-731922C1D9E9}">
      <dgm:prSet/>
      <dgm:spPr/>
      <dgm:t>
        <a:bodyPr/>
        <a:lstStyle/>
        <a:p>
          <a:endParaRPr lang="en-US"/>
        </a:p>
      </dgm:t>
    </dgm:pt>
    <dgm:pt modelId="{21969E83-A88E-4656-B04F-C17C6251A4B7}" type="sibTrans" cxnId="{65C97928-825A-46A4-8615-731922C1D9E9}">
      <dgm:prSet/>
      <dgm:spPr/>
      <dgm:t>
        <a:bodyPr/>
        <a:lstStyle/>
        <a:p>
          <a:endParaRPr lang="en-US"/>
        </a:p>
      </dgm:t>
    </dgm:pt>
    <dgm:pt modelId="{52313EAB-0AAF-46A9-8237-14DB152068C0}" type="pres">
      <dgm:prSet presAssocID="{DDF58CAA-378D-43B4-B8F3-8F32BA6DB5AA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A88AD607-7FB2-4524-A3DC-4EDC3DB2BAF6}" type="pres">
      <dgm:prSet presAssocID="{07D7BE46-1D3E-40FD-82E3-2ED79273F577}" presName="composite" presStyleCnt="0"/>
      <dgm:spPr/>
    </dgm:pt>
    <dgm:pt modelId="{5BCB076B-2BA6-43CA-AA79-E2C62260A6C2}" type="pres">
      <dgm:prSet presAssocID="{07D7BE46-1D3E-40FD-82E3-2ED79273F577}" presName="BackAccent" presStyleLbl="bgShp" presStyleIdx="0" presStyleCnt="3"/>
      <dgm:spPr/>
    </dgm:pt>
    <dgm:pt modelId="{0B717316-D838-4237-91CB-767A99222302}" type="pres">
      <dgm:prSet presAssocID="{07D7BE46-1D3E-40FD-82E3-2ED79273F577}" presName="Accent" presStyleLbl="alignNode1" presStyleIdx="0" presStyleCnt="3"/>
      <dgm:spPr/>
    </dgm:pt>
    <dgm:pt modelId="{07D37C42-3B53-469E-9339-94A38A2300D0}" type="pres">
      <dgm:prSet presAssocID="{07D7BE46-1D3E-40FD-82E3-2ED79273F577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7BDBE83-2C94-4AD3-AF37-44AB7CEAE984}" type="pres">
      <dgm:prSet presAssocID="{07D7BE46-1D3E-40FD-82E3-2ED79273F577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5688E304-D908-4E43-9B05-50EF21000F81}" type="pres">
      <dgm:prSet presAssocID="{617E10AE-4508-42DC-A9B7-AFCD82B192B2}" presName="sibTrans" presStyleCnt="0"/>
      <dgm:spPr/>
    </dgm:pt>
    <dgm:pt modelId="{C6E9EAC1-1F4A-4CEF-A97C-D986B885E885}" type="pres">
      <dgm:prSet presAssocID="{DAEF19CA-E5F6-4B65-83A9-9368788D5D1B}" presName="composite" presStyleCnt="0"/>
      <dgm:spPr/>
    </dgm:pt>
    <dgm:pt modelId="{07DC4A5C-6438-4227-A832-A43450FA4E5B}" type="pres">
      <dgm:prSet presAssocID="{DAEF19CA-E5F6-4B65-83A9-9368788D5D1B}" presName="BackAccent" presStyleLbl="bgShp" presStyleIdx="1" presStyleCnt="3"/>
      <dgm:spPr/>
    </dgm:pt>
    <dgm:pt modelId="{A6FB7F90-CFFC-4D14-B38A-1509F35CF29F}" type="pres">
      <dgm:prSet presAssocID="{DAEF19CA-E5F6-4B65-83A9-9368788D5D1B}" presName="Accent" presStyleLbl="alignNode1" presStyleIdx="1" presStyleCnt="3"/>
      <dgm:spPr/>
    </dgm:pt>
    <dgm:pt modelId="{489546AD-01EA-48C6-BDDC-826B6C984BE1}" type="pres">
      <dgm:prSet presAssocID="{DAEF19CA-E5F6-4B65-83A9-9368788D5D1B}" presName="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41706FC4-035A-4573-9E8E-1778329478E8}" type="pres">
      <dgm:prSet presAssocID="{DAEF19CA-E5F6-4B65-83A9-9368788D5D1B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13F33A6B-4B36-4268-B0AA-4FC84004E36B}" type="pres">
      <dgm:prSet presAssocID="{0A47F59E-0FE3-4FCE-9761-814E8DB5EAC3}" presName="sibTrans" presStyleCnt="0"/>
      <dgm:spPr/>
    </dgm:pt>
    <dgm:pt modelId="{272D7754-670F-4758-B964-5416B55FC35B}" type="pres">
      <dgm:prSet presAssocID="{AB00C918-7962-4910-90F6-CF742AB26E13}" presName="composite" presStyleCnt="0"/>
      <dgm:spPr/>
    </dgm:pt>
    <dgm:pt modelId="{268D2BF5-29E7-4681-924E-EC3EA7386868}" type="pres">
      <dgm:prSet presAssocID="{AB00C918-7962-4910-90F6-CF742AB26E13}" presName="BackAccent" presStyleLbl="bgShp" presStyleIdx="2" presStyleCnt="3"/>
      <dgm:spPr/>
    </dgm:pt>
    <dgm:pt modelId="{F5C7D63A-4028-4C30-978E-F10AE1494675}" type="pres">
      <dgm:prSet presAssocID="{AB00C918-7962-4910-90F6-CF742AB26E13}" presName="Accent" presStyleLbl="alignNode1" presStyleIdx="2" presStyleCnt="3" custLinFactNeighborX="0"/>
      <dgm:spPr/>
    </dgm:pt>
    <dgm:pt modelId="{78715299-0FC8-4D16-996C-F2915BA7C2D5}" type="pres">
      <dgm:prSet presAssocID="{AB00C918-7962-4910-90F6-CF742AB26E13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FC066349-8BB1-421A-89F0-788858114562}" type="pres">
      <dgm:prSet presAssocID="{AB00C918-7962-4910-90F6-CF742AB26E13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160B9306-8C0E-428A-8904-DE0F049194BA}" srcId="{DAEF19CA-E5F6-4B65-83A9-9368788D5D1B}" destId="{292E7CA4-6C76-4B23-ACD4-BA2B5C2CBC53}" srcOrd="5" destOrd="0" parTransId="{1F947F83-DE64-497B-AB15-5D08AAB18A65}" sibTransId="{3B7B2A9C-29CA-426E-A8A3-EFF40C8934A5}"/>
    <dgm:cxn modelId="{7D7E570B-5380-4F29-A2D9-6BC9DA4EF971}" srcId="{DAEF19CA-E5F6-4B65-83A9-9368788D5D1B}" destId="{9A6FCD1E-DC31-4FEA-A018-89590718CE10}" srcOrd="4" destOrd="0" parTransId="{E1A5E72C-C270-4411-84C3-699E46C5D0FA}" sibTransId="{610E3033-768F-42F2-B723-397630C3671C}"/>
    <dgm:cxn modelId="{CFAF420D-3549-4FCE-9A37-8AD14C9518CF}" type="presOf" srcId="{AA5B38D0-550F-4B62-AF40-707FB1E4B6E8}" destId="{489546AD-01EA-48C6-BDDC-826B6C984BE1}" srcOrd="0" destOrd="10" presId="urn:microsoft.com/office/officeart/2008/layout/IncreasingCircleProcess"/>
    <dgm:cxn modelId="{047DBF13-B3E7-4F2F-8E37-D3FC86037926}" type="presOf" srcId="{7C1AC05C-69EB-4BBE-9102-89F4E95658C1}" destId="{78715299-0FC8-4D16-996C-F2915BA7C2D5}" srcOrd="0" destOrd="0" presId="urn:microsoft.com/office/officeart/2008/layout/IncreasingCircleProcess"/>
    <dgm:cxn modelId="{996FD91A-7A09-4910-8051-5AF810A63ACA}" srcId="{DDF58CAA-378D-43B4-B8F3-8F32BA6DB5AA}" destId="{AB00C918-7962-4910-90F6-CF742AB26E13}" srcOrd="2" destOrd="0" parTransId="{DFE95547-C3AC-4539-AE4A-346C3D791B62}" sibTransId="{706CBC78-A26A-4F52-8643-051D7550EC0F}"/>
    <dgm:cxn modelId="{7CD5121D-8A7A-4394-944B-60BE5D2C31AE}" srcId="{AB00C918-7962-4910-90F6-CF742AB26E13}" destId="{35A1D4E9-161F-4A7D-83BB-68067E152DE0}" srcOrd="3" destOrd="0" parTransId="{AEFB0A42-FAC0-427A-B1A8-4384BDC1A481}" sibTransId="{31FE3CCA-D28D-4FC3-8D60-04E732F83A61}"/>
    <dgm:cxn modelId="{2ACB9C1D-44D7-4C2C-8A4C-E6C2C21DEB7F}" type="presOf" srcId="{AEF3A443-BEB6-4A14-B166-AC67E4F6B09F}" destId="{78715299-0FC8-4D16-996C-F2915BA7C2D5}" srcOrd="0" destOrd="1" presId="urn:microsoft.com/office/officeart/2008/layout/IncreasingCircleProcess"/>
    <dgm:cxn modelId="{DACCFD22-FE5C-4BD1-84F6-2A0BA0729641}" srcId="{DAEF19CA-E5F6-4B65-83A9-9368788D5D1B}" destId="{891BB4B7-40DD-4D7E-82E8-790FC6CF3D30}" srcOrd="6" destOrd="0" parTransId="{6B2C0AFC-AED7-4C85-9B25-6324EE72A155}" sibTransId="{B31710EE-4F43-403B-8122-60E594617BB4}"/>
    <dgm:cxn modelId="{65C97928-825A-46A4-8615-731922C1D9E9}" srcId="{AB00C918-7962-4910-90F6-CF742AB26E13}" destId="{7A69415C-FF64-47AC-8038-31A2D8D448D3}" srcOrd="6" destOrd="0" parTransId="{F75076E3-9F4F-4AAF-B6E5-C2C18EBF7884}" sibTransId="{21969E83-A88E-4656-B04F-C17C6251A4B7}"/>
    <dgm:cxn modelId="{27329F29-C328-457B-883D-ABAEF9919575}" srcId="{DDF58CAA-378D-43B4-B8F3-8F32BA6DB5AA}" destId="{07D7BE46-1D3E-40FD-82E3-2ED79273F577}" srcOrd="0" destOrd="0" parTransId="{121C9A13-5DFA-462B-B999-547529F12532}" sibTransId="{617E10AE-4508-42DC-A9B7-AFCD82B192B2}"/>
    <dgm:cxn modelId="{96776E2D-B69D-4BBB-BB39-2576528D8563}" srcId="{07D7BE46-1D3E-40FD-82E3-2ED79273F577}" destId="{C36DFBFF-B54E-4C62-8AE6-8529CE26054C}" srcOrd="4" destOrd="0" parTransId="{25D3542C-C4C4-4AD3-94A5-026F60C81E0C}" sibTransId="{563DC9A5-945E-42B6-9C08-F4265B2D2B44}"/>
    <dgm:cxn modelId="{E828722F-B5C4-462B-82DB-FF347795B777}" srcId="{AB00C918-7962-4910-90F6-CF742AB26E13}" destId="{7C1AC05C-69EB-4BBE-9102-89F4E95658C1}" srcOrd="0" destOrd="0" parTransId="{934A4437-3F9F-4C4D-A31E-5E78FDFF4DF7}" sibTransId="{56C518AF-9DFE-4588-A9D1-D1D706CAA861}"/>
    <dgm:cxn modelId="{E7609131-819B-4343-A3D3-2BBB87FAE103}" srcId="{DAEF19CA-E5F6-4B65-83A9-9368788D5D1B}" destId="{F04BB23E-69DB-48CC-8892-3191594D3D3E}" srcOrd="7" destOrd="0" parTransId="{6D8BDD66-BE81-4C55-8B2A-FC9F24BBD7F2}" sibTransId="{8347FE64-45D4-4B7B-A75B-3F60178AFF1D}"/>
    <dgm:cxn modelId="{00C6F532-ACC2-45D8-887C-39852906D434}" type="presOf" srcId="{C36DFBFF-B54E-4C62-8AE6-8529CE26054C}" destId="{07D37C42-3B53-469E-9339-94A38A2300D0}" srcOrd="0" destOrd="4" presId="urn:microsoft.com/office/officeart/2008/layout/IncreasingCircleProcess"/>
    <dgm:cxn modelId="{3BF8F234-9599-447E-B8B3-8EE6219B1E2F}" type="presOf" srcId="{F04BB23E-69DB-48CC-8892-3191594D3D3E}" destId="{489546AD-01EA-48C6-BDDC-826B6C984BE1}" srcOrd="0" destOrd="7" presId="urn:microsoft.com/office/officeart/2008/layout/IncreasingCircleProcess"/>
    <dgm:cxn modelId="{EEA6963D-2694-4CEB-9E31-23A8E5B10099}" type="presOf" srcId="{891BB4B7-40DD-4D7E-82E8-790FC6CF3D30}" destId="{489546AD-01EA-48C6-BDDC-826B6C984BE1}" srcOrd="0" destOrd="6" presId="urn:microsoft.com/office/officeart/2008/layout/IncreasingCircleProcess"/>
    <dgm:cxn modelId="{1ACE8240-1A31-4EAF-8BED-EB7C69114C41}" type="presOf" srcId="{7A69415C-FF64-47AC-8038-31A2D8D448D3}" destId="{78715299-0FC8-4D16-996C-F2915BA7C2D5}" srcOrd="0" destOrd="6" presId="urn:microsoft.com/office/officeart/2008/layout/IncreasingCircleProcess"/>
    <dgm:cxn modelId="{3402225F-DE08-4264-B59E-E9C4F81DF7D2}" type="presOf" srcId="{DF625FF5-9EF4-43B7-AF01-0DCD7C85195E}" destId="{07D37C42-3B53-469E-9339-94A38A2300D0}" srcOrd="0" destOrd="6" presId="urn:microsoft.com/office/officeart/2008/layout/IncreasingCircleProcess"/>
    <dgm:cxn modelId="{677CF461-0B9A-4574-80AF-0B0BE8F29CDF}" srcId="{AB00C918-7962-4910-90F6-CF742AB26E13}" destId="{9427BA6B-BF60-4ED4-9354-8A51AF71C1CD}" srcOrd="5" destOrd="0" parTransId="{A0DEF0B1-72F8-425E-B0A5-C773E93B4F39}" sibTransId="{52B62FEC-657E-43F4-9531-803449047B64}"/>
    <dgm:cxn modelId="{5E3DFF64-4677-414C-BE11-744B1D59BDDA}" type="presOf" srcId="{DAEF19CA-E5F6-4B65-83A9-9368788D5D1B}" destId="{41706FC4-035A-4573-9E8E-1778329478E8}" srcOrd="0" destOrd="0" presId="urn:microsoft.com/office/officeart/2008/layout/IncreasingCircleProcess"/>
    <dgm:cxn modelId="{37955565-0FB0-40A2-984D-A9A58B482668}" srcId="{07D7BE46-1D3E-40FD-82E3-2ED79273F577}" destId="{DF625FF5-9EF4-43B7-AF01-0DCD7C85195E}" srcOrd="6" destOrd="0" parTransId="{5A89A5E2-DB3B-43CB-96FB-A938DA99A682}" sibTransId="{1B86C121-1343-4448-A5EA-524CA6EE76C8}"/>
    <dgm:cxn modelId="{A525B04A-ECAD-431A-AE0D-72E7A54EECC5}" srcId="{DDF58CAA-378D-43B4-B8F3-8F32BA6DB5AA}" destId="{DAEF19CA-E5F6-4B65-83A9-9368788D5D1B}" srcOrd="1" destOrd="0" parTransId="{8FDA52A8-BE21-43D4-821C-2BE607DF365D}" sibTransId="{0A47F59E-0FE3-4FCE-9761-814E8DB5EAC3}"/>
    <dgm:cxn modelId="{56439A4C-0853-4366-AD59-E79323F043BF}" srcId="{DAEF19CA-E5F6-4B65-83A9-9368788D5D1B}" destId="{A8978198-B110-4DA0-802C-A76FF414681F}" srcOrd="2" destOrd="0" parTransId="{99B4A3F2-4E80-43BD-AD2C-ECA7FCA08B48}" sibTransId="{1D0E09A0-EA1B-4A33-BE1E-99BE51A274D4}"/>
    <dgm:cxn modelId="{16B4D06E-BB05-4096-B5B6-E5A52ED5D0E6}" srcId="{DAEF19CA-E5F6-4B65-83A9-9368788D5D1B}" destId="{D49BA200-7E06-4F96-A115-835BBEE109DE}" srcOrd="8" destOrd="0" parTransId="{9EF2DA5D-6A61-4E86-B85E-8CF547D8FA32}" sibTransId="{0F80E959-0C22-413D-9C82-FFF6D9AD20C3}"/>
    <dgm:cxn modelId="{C9C1D356-7DCB-4172-95EA-2814A56AE919}" type="presOf" srcId="{B67B8030-DC80-4D24-A41D-390F08A8EF7C}" destId="{78715299-0FC8-4D16-996C-F2915BA7C2D5}" srcOrd="0" destOrd="4" presId="urn:microsoft.com/office/officeart/2008/layout/IncreasingCircleProcess"/>
    <dgm:cxn modelId="{BC865C78-1602-4482-91F5-1F38BF29ABE5}" type="presOf" srcId="{AB00C918-7962-4910-90F6-CF742AB26E13}" destId="{FC066349-8BB1-421A-89F0-788858114562}" srcOrd="0" destOrd="0" presId="urn:microsoft.com/office/officeart/2008/layout/IncreasingCircleProcess"/>
    <dgm:cxn modelId="{6958E786-A449-4F82-8289-63B9E5815848}" type="presOf" srcId="{9A6FCD1E-DC31-4FEA-A018-89590718CE10}" destId="{489546AD-01EA-48C6-BDDC-826B6C984BE1}" srcOrd="0" destOrd="4" presId="urn:microsoft.com/office/officeart/2008/layout/IncreasingCircleProcess"/>
    <dgm:cxn modelId="{4098C089-DD80-4CCF-B349-1BD9FB27A600}" srcId="{DAEF19CA-E5F6-4B65-83A9-9368788D5D1B}" destId="{FF16B5F0-9149-449A-A924-06AF8BA5B475}" srcOrd="3" destOrd="0" parTransId="{1376DE86-ABA0-418A-A06B-377B11176FDC}" sibTransId="{658B3862-1291-4DC8-9A76-04F5BEBACC09}"/>
    <dgm:cxn modelId="{051BDB89-3A7A-4E91-ACC5-474506EE6F93}" srcId="{DAEF19CA-E5F6-4B65-83A9-9368788D5D1B}" destId="{8F5E728A-EA23-41AE-8FD6-DAC4B1CF9B15}" srcOrd="0" destOrd="0" parTransId="{5E9B2261-6F8D-4DCD-81F4-3A47910E4A09}" sibTransId="{2246877C-9906-443E-BAE3-DFA66275CE7F}"/>
    <dgm:cxn modelId="{B810598A-F0FC-48A1-A7B2-DF7E63AE63F7}" srcId="{AB00C918-7962-4910-90F6-CF742AB26E13}" destId="{B67B8030-DC80-4D24-A41D-390F08A8EF7C}" srcOrd="4" destOrd="0" parTransId="{BC7097BF-168C-403F-A89B-04AA76F8C77F}" sibTransId="{2818A6ED-3245-4581-9CEC-5D71438F49D8}"/>
    <dgm:cxn modelId="{517A258D-268D-4DF1-B52E-C3C9720729A6}" type="presOf" srcId="{D49BA200-7E06-4F96-A115-835BBEE109DE}" destId="{489546AD-01EA-48C6-BDDC-826B6C984BE1}" srcOrd="0" destOrd="8" presId="urn:microsoft.com/office/officeart/2008/layout/IncreasingCircleProcess"/>
    <dgm:cxn modelId="{0749ED97-9EFF-4732-BD2A-E33B03F51467}" type="presOf" srcId="{292E7CA4-6C76-4B23-ACD4-BA2B5C2CBC53}" destId="{489546AD-01EA-48C6-BDDC-826B6C984BE1}" srcOrd="0" destOrd="5" presId="urn:microsoft.com/office/officeart/2008/layout/IncreasingCircleProcess"/>
    <dgm:cxn modelId="{32EEDE98-08C6-4280-A77D-6214702B965A}" type="presOf" srcId="{68E16837-6BC8-4BE3-BA1A-83739901225C}" destId="{78715299-0FC8-4D16-996C-F2915BA7C2D5}" srcOrd="0" destOrd="2" presId="urn:microsoft.com/office/officeart/2008/layout/IncreasingCircleProcess"/>
    <dgm:cxn modelId="{95F26C99-1471-406D-885E-E3769130AB70}" srcId="{07D7BE46-1D3E-40FD-82E3-2ED79273F577}" destId="{BCDC24FE-28FE-4D48-B001-E2739F5575F1}" srcOrd="0" destOrd="0" parTransId="{4FD5CB5C-881A-4E49-BADC-E933DFCFA544}" sibTransId="{25E48200-5875-4F03-963F-B1E4F14AFEA5}"/>
    <dgm:cxn modelId="{001311A0-CD27-4833-956B-CBAEA569D082}" type="presOf" srcId="{35A1D4E9-161F-4A7D-83BB-68067E152DE0}" destId="{78715299-0FC8-4D16-996C-F2915BA7C2D5}" srcOrd="0" destOrd="3" presId="urn:microsoft.com/office/officeart/2008/layout/IncreasingCircleProcess"/>
    <dgm:cxn modelId="{7D7102A1-0B2B-4D0F-B2D6-7B165E518CD2}" srcId="{07D7BE46-1D3E-40FD-82E3-2ED79273F577}" destId="{AE6C91A7-8028-4508-BB2F-8990DFBAB0D4}" srcOrd="3" destOrd="0" parTransId="{7FFB0E0B-4043-4968-91A8-99260B1428A6}" sibTransId="{2FDA4E06-C9EA-433A-9938-503F17A2F65B}"/>
    <dgm:cxn modelId="{A8E776AD-40C7-4FB7-A308-88702D7B2B08}" srcId="{AB00C918-7962-4910-90F6-CF742AB26E13}" destId="{AEF3A443-BEB6-4A14-B166-AC67E4F6B09F}" srcOrd="1" destOrd="0" parTransId="{200D8CB8-9708-4E84-A6D5-E1CD59209292}" sibTransId="{BA5327FD-D11B-43A1-B93A-987FC6C8B9AC}"/>
    <dgm:cxn modelId="{2C4BD1AF-A867-4225-9715-4E8138AED03E}" srcId="{DAEF19CA-E5F6-4B65-83A9-9368788D5D1B}" destId="{B156098C-5098-4E2E-921B-E25C51F40362}" srcOrd="1" destOrd="0" parTransId="{C44ABC3D-C49E-413F-8849-5C0BED1965D1}" sibTransId="{FFFDF450-4CD6-4C6D-A225-75D94C669DFE}"/>
    <dgm:cxn modelId="{90356DB4-7685-4EC2-8D18-9074882B44D7}" type="presOf" srcId="{AE6C91A7-8028-4508-BB2F-8990DFBAB0D4}" destId="{07D37C42-3B53-469E-9339-94A38A2300D0}" srcOrd="0" destOrd="3" presId="urn:microsoft.com/office/officeart/2008/layout/IncreasingCircleProcess"/>
    <dgm:cxn modelId="{C10370B4-E05D-4ACE-868C-5EB259267D05}" srcId="{07D7BE46-1D3E-40FD-82E3-2ED79273F577}" destId="{33783BD8-6EAF-4E64-BFFA-7BBC7B3C566C}" srcOrd="2" destOrd="0" parTransId="{479DCAD0-A449-40E4-936C-4F3E25FA5E12}" sibTransId="{6630BD9F-1B77-4C73-88A6-AE20F1833F56}"/>
    <dgm:cxn modelId="{A7409FB6-862E-4464-8923-8C287D7D6246}" srcId="{AB00C918-7962-4910-90F6-CF742AB26E13}" destId="{68E16837-6BC8-4BE3-BA1A-83739901225C}" srcOrd="2" destOrd="0" parTransId="{5CF7D80C-CC25-40D7-A58A-8F0FF1886B59}" sibTransId="{08F2C10B-491F-4F5C-9B8C-26A7523A2B74}"/>
    <dgm:cxn modelId="{FAA01FC2-0098-4540-8919-638D0BBE9734}" type="presOf" srcId="{BCDC24FE-28FE-4D48-B001-E2739F5575F1}" destId="{07D37C42-3B53-469E-9339-94A38A2300D0}" srcOrd="0" destOrd="0" presId="urn:microsoft.com/office/officeart/2008/layout/IncreasingCircleProcess"/>
    <dgm:cxn modelId="{D7B1D0D1-94C7-404F-8D09-DB6472DACF2A}" type="presOf" srcId="{8F5E728A-EA23-41AE-8FD6-DAC4B1CF9B15}" destId="{489546AD-01EA-48C6-BDDC-826B6C984BE1}" srcOrd="0" destOrd="0" presId="urn:microsoft.com/office/officeart/2008/layout/IncreasingCircleProcess"/>
    <dgm:cxn modelId="{69894DD7-C87C-43BD-9409-7009C1AFF2A8}" type="presOf" srcId="{07D7BE46-1D3E-40FD-82E3-2ED79273F577}" destId="{D7BDBE83-2C94-4AD3-AF37-44AB7CEAE984}" srcOrd="0" destOrd="0" presId="urn:microsoft.com/office/officeart/2008/layout/IncreasingCircleProcess"/>
    <dgm:cxn modelId="{CBEA9CE7-6A7B-4AAB-9BA8-6AD07F764CC7}" type="presOf" srcId="{6409ABD0-AECF-4E70-A948-753BD78F1861}" destId="{07D37C42-3B53-469E-9339-94A38A2300D0}" srcOrd="0" destOrd="5" presId="urn:microsoft.com/office/officeart/2008/layout/IncreasingCircleProcess"/>
    <dgm:cxn modelId="{18472BE8-6E55-4C6E-9B07-4A8D5FCD8E20}" type="presOf" srcId="{7204F6EF-4231-4D6C-9BF3-825A2583141C}" destId="{489546AD-01EA-48C6-BDDC-826B6C984BE1}" srcOrd="0" destOrd="9" presId="urn:microsoft.com/office/officeart/2008/layout/IncreasingCircleProcess"/>
    <dgm:cxn modelId="{400E44E8-A888-4393-8A92-4691F7AA208C}" type="presOf" srcId="{FF16B5F0-9149-449A-A924-06AF8BA5B475}" destId="{489546AD-01EA-48C6-BDDC-826B6C984BE1}" srcOrd="0" destOrd="3" presId="urn:microsoft.com/office/officeart/2008/layout/IncreasingCircleProcess"/>
    <dgm:cxn modelId="{3A5CB8E8-425A-471C-AEF3-1662242B46D2}" type="presOf" srcId="{DDF58CAA-378D-43B4-B8F3-8F32BA6DB5AA}" destId="{52313EAB-0AAF-46A9-8237-14DB152068C0}" srcOrd="0" destOrd="0" presId="urn:microsoft.com/office/officeart/2008/layout/IncreasingCircleProcess"/>
    <dgm:cxn modelId="{132E1DE9-FB71-4791-821B-FEA6EDEDD1CF}" type="presOf" srcId="{B156098C-5098-4E2E-921B-E25C51F40362}" destId="{489546AD-01EA-48C6-BDDC-826B6C984BE1}" srcOrd="0" destOrd="1" presId="urn:microsoft.com/office/officeart/2008/layout/IncreasingCircleProcess"/>
    <dgm:cxn modelId="{EC9184E9-C2AE-4908-B3C6-E0344FEFFC7C}" type="presOf" srcId="{A8978198-B110-4DA0-802C-A76FF414681F}" destId="{489546AD-01EA-48C6-BDDC-826B6C984BE1}" srcOrd="0" destOrd="2" presId="urn:microsoft.com/office/officeart/2008/layout/IncreasingCircleProcess"/>
    <dgm:cxn modelId="{9F27DBE9-92B4-4028-9067-700F36E89F29}" srcId="{07D7BE46-1D3E-40FD-82E3-2ED79273F577}" destId="{6409ABD0-AECF-4E70-A948-753BD78F1861}" srcOrd="5" destOrd="0" parTransId="{382B1B0A-AADB-4335-A385-8B8CE84CDFDF}" sibTransId="{B1052D3C-0407-491F-86A9-9AD82A735060}"/>
    <dgm:cxn modelId="{3BC2A6EC-D589-4ABE-8B1B-7BBCF7391DE6}" srcId="{DAEF19CA-E5F6-4B65-83A9-9368788D5D1B}" destId="{7204F6EF-4231-4D6C-9BF3-825A2583141C}" srcOrd="9" destOrd="0" parTransId="{E05FD748-3F08-4043-AC52-1603888C8317}" sibTransId="{6CCE65E8-D958-4CFA-A6E2-3DA1CD3E01E6}"/>
    <dgm:cxn modelId="{20BA79EE-ACCC-4518-A270-69DF5F61C111}" srcId="{07D7BE46-1D3E-40FD-82E3-2ED79273F577}" destId="{2080EB81-8C20-4F21-A2DB-715361879F5B}" srcOrd="1" destOrd="0" parTransId="{52A4C881-E33E-4142-B187-A9962701520E}" sibTransId="{5FC533A7-BE71-4B28-B5F1-B208E822C2B9}"/>
    <dgm:cxn modelId="{ACABA1F9-BF2E-4DCD-8280-2E9355516173}" type="presOf" srcId="{9427BA6B-BF60-4ED4-9354-8A51AF71C1CD}" destId="{78715299-0FC8-4D16-996C-F2915BA7C2D5}" srcOrd="0" destOrd="5" presId="urn:microsoft.com/office/officeart/2008/layout/IncreasingCircleProcess"/>
    <dgm:cxn modelId="{056A1DFA-56CB-476E-A04C-EAF0A4C2ED3B}" srcId="{DAEF19CA-E5F6-4B65-83A9-9368788D5D1B}" destId="{AA5B38D0-550F-4B62-AF40-707FB1E4B6E8}" srcOrd="10" destOrd="0" parTransId="{74EB9155-AEAD-45F1-B48A-3983C1445443}" sibTransId="{01079633-86B9-4ECD-80D8-49F288483CF2}"/>
    <dgm:cxn modelId="{54A7E8FB-C2AB-46F1-967A-157380C85668}" type="presOf" srcId="{33783BD8-6EAF-4E64-BFFA-7BBC7B3C566C}" destId="{07D37C42-3B53-469E-9339-94A38A2300D0}" srcOrd="0" destOrd="2" presId="urn:microsoft.com/office/officeart/2008/layout/IncreasingCircleProcess"/>
    <dgm:cxn modelId="{F2B61DFC-625F-4CDE-A094-B99DD4AAB8D9}" type="presOf" srcId="{2080EB81-8C20-4F21-A2DB-715361879F5B}" destId="{07D37C42-3B53-469E-9339-94A38A2300D0}" srcOrd="0" destOrd="1" presId="urn:microsoft.com/office/officeart/2008/layout/IncreasingCircleProcess"/>
    <dgm:cxn modelId="{B5C920E8-39B6-45F6-94CD-DA6C0B59A8E5}" type="presParOf" srcId="{52313EAB-0AAF-46A9-8237-14DB152068C0}" destId="{A88AD607-7FB2-4524-A3DC-4EDC3DB2BAF6}" srcOrd="0" destOrd="0" presId="urn:microsoft.com/office/officeart/2008/layout/IncreasingCircleProcess"/>
    <dgm:cxn modelId="{0A4A64A7-BB03-47C8-8A7D-63D95E649A6C}" type="presParOf" srcId="{A88AD607-7FB2-4524-A3DC-4EDC3DB2BAF6}" destId="{5BCB076B-2BA6-43CA-AA79-E2C62260A6C2}" srcOrd="0" destOrd="0" presId="urn:microsoft.com/office/officeart/2008/layout/IncreasingCircleProcess"/>
    <dgm:cxn modelId="{31FE335E-D567-4775-9DA0-BC6403593E3E}" type="presParOf" srcId="{A88AD607-7FB2-4524-A3DC-4EDC3DB2BAF6}" destId="{0B717316-D838-4237-91CB-767A99222302}" srcOrd="1" destOrd="0" presId="urn:microsoft.com/office/officeart/2008/layout/IncreasingCircleProcess"/>
    <dgm:cxn modelId="{1C444C87-8813-464A-8685-AB0E01FEB9D2}" type="presParOf" srcId="{A88AD607-7FB2-4524-A3DC-4EDC3DB2BAF6}" destId="{07D37C42-3B53-469E-9339-94A38A2300D0}" srcOrd="2" destOrd="0" presId="urn:microsoft.com/office/officeart/2008/layout/IncreasingCircleProcess"/>
    <dgm:cxn modelId="{527E6FE9-037C-4A82-9FE6-4E981F40A745}" type="presParOf" srcId="{A88AD607-7FB2-4524-A3DC-4EDC3DB2BAF6}" destId="{D7BDBE83-2C94-4AD3-AF37-44AB7CEAE984}" srcOrd="3" destOrd="0" presId="urn:microsoft.com/office/officeart/2008/layout/IncreasingCircleProcess"/>
    <dgm:cxn modelId="{711FA277-E064-43BA-9D08-01943CB699DF}" type="presParOf" srcId="{52313EAB-0AAF-46A9-8237-14DB152068C0}" destId="{5688E304-D908-4E43-9B05-50EF21000F81}" srcOrd="1" destOrd="0" presId="urn:microsoft.com/office/officeart/2008/layout/IncreasingCircleProcess"/>
    <dgm:cxn modelId="{0B68AEC1-DB70-464A-A3ED-C69ABBC2D97F}" type="presParOf" srcId="{52313EAB-0AAF-46A9-8237-14DB152068C0}" destId="{C6E9EAC1-1F4A-4CEF-A97C-D986B885E885}" srcOrd="2" destOrd="0" presId="urn:microsoft.com/office/officeart/2008/layout/IncreasingCircleProcess"/>
    <dgm:cxn modelId="{C7C807B1-C759-4BFB-B641-B91B5B13B65F}" type="presParOf" srcId="{C6E9EAC1-1F4A-4CEF-A97C-D986B885E885}" destId="{07DC4A5C-6438-4227-A832-A43450FA4E5B}" srcOrd="0" destOrd="0" presId="urn:microsoft.com/office/officeart/2008/layout/IncreasingCircleProcess"/>
    <dgm:cxn modelId="{773367BD-1CA0-481B-BA4E-47CE6923CE0A}" type="presParOf" srcId="{C6E9EAC1-1F4A-4CEF-A97C-D986B885E885}" destId="{A6FB7F90-CFFC-4D14-B38A-1509F35CF29F}" srcOrd="1" destOrd="0" presId="urn:microsoft.com/office/officeart/2008/layout/IncreasingCircleProcess"/>
    <dgm:cxn modelId="{8B117412-573E-4A83-82E8-7657E4092EDE}" type="presParOf" srcId="{C6E9EAC1-1F4A-4CEF-A97C-D986B885E885}" destId="{489546AD-01EA-48C6-BDDC-826B6C984BE1}" srcOrd="2" destOrd="0" presId="urn:microsoft.com/office/officeart/2008/layout/IncreasingCircleProcess"/>
    <dgm:cxn modelId="{A9902FE0-7E19-4585-98C7-E440B7B1BEA7}" type="presParOf" srcId="{C6E9EAC1-1F4A-4CEF-A97C-D986B885E885}" destId="{41706FC4-035A-4573-9E8E-1778329478E8}" srcOrd="3" destOrd="0" presId="urn:microsoft.com/office/officeart/2008/layout/IncreasingCircleProcess"/>
    <dgm:cxn modelId="{9604C682-BD29-427B-A242-5B938579386E}" type="presParOf" srcId="{52313EAB-0AAF-46A9-8237-14DB152068C0}" destId="{13F33A6B-4B36-4268-B0AA-4FC84004E36B}" srcOrd="3" destOrd="0" presId="urn:microsoft.com/office/officeart/2008/layout/IncreasingCircleProcess"/>
    <dgm:cxn modelId="{6D9F6BBF-48A9-4787-8183-09DF4D56EDD9}" type="presParOf" srcId="{52313EAB-0AAF-46A9-8237-14DB152068C0}" destId="{272D7754-670F-4758-B964-5416B55FC35B}" srcOrd="4" destOrd="0" presId="urn:microsoft.com/office/officeart/2008/layout/IncreasingCircleProcess"/>
    <dgm:cxn modelId="{AE141B0B-F3B6-455F-93EC-49449F423A38}" type="presParOf" srcId="{272D7754-670F-4758-B964-5416B55FC35B}" destId="{268D2BF5-29E7-4681-924E-EC3EA7386868}" srcOrd="0" destOrd="0" presId="urn:microsoft.com/office/officeart/2008/layout/IncreasingCircleProcess"/>
    <dgm:cxn modelId="{DA2E9602-C36C-44DD-A3E9-4ABA5B4B653B}" type="presParOf" srcId="{272D7754-670F-4758-B964-5416B55FC35B}" destId="{F5C7D63A-4028-4C30-978E-F10AE1494675}" srcOrd="1" destOrd="0" presId="urn:microsoft.com/office/officeart/2008/layout/IncreasingCircleProcess"/>
    <dgm:cxn modelId="{54DC1BA2-713C-4DC6-80F3-4687F9EF423B}" type="presParOf" srcId="{272D7754-670F-4758-B964-5416B55FC35B}" destId="{78715299-0FC8-4D16-996C-F2915BA7C2D5}" srcOrd="2" destOrd="0" presId="urn:microsoft.com/office/officeart/2008/layout/IncreasingCircleProcess"/>
    <dgm:cxn modelId="{3D8F98EA-C67C-45F9-A9C1-B74613242428}" type="presParOf" srcId="{272D7754-670F-4758-B964-5416B55FC35B}" destId="{FC066349-8BB1-421A-89F0-788858114562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CB076B-2BA6-43CA-AA79-E2C62260A6C2}">
      <dsp:nvSpPr>
        <dsp:cNvPr id="0" name=""/>
        <dsp:cNvSpPr/>
      </dsp:nvSpPr>
      <dsp:spPr>
        <a:xfrm>
          <a:off x="83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17316-D838-4237-91CB-767A99222302}">
      <dsp:nvSpPr>
        <dsp:cNvPr id="0" name=""/>
        <dsp:cNvSpPr/>
      </dsp:nvSpPr>
      <dsp:spPr>
        <a:xfrm>
          <a:off x="39533" y="39450"/>
          <a:ext cx="315605" cy="315605"/>
        </a:xfrm>
        <a:prstGeom prst="chord">
          <a:avLst>
            <a:gd name="adj1" fmla="val 1168272"/>
            <a:gd name="adj2" fmla="val 963172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D37C42-3B53-469E-9339-94A38A2300D0}">
      <dsp:nvSpPr>
        <dsp:cNvPr id="0" name=""/>
        <dsp:cNvSpPr/>
      </dsp:nvSpPr>
      <dsp:spPr>
        <a:xfrm>
          <a:off x="476778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Social Media Management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Online/Traditional Sales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Photoshop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Illustrator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Premier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Adobe InDesign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MS Office</a:t>
          </a:r>
        </a:p>
      </dsp:txBody>
      <dsp:txXfrm>
        <a:off x="476778" y="394506"/>
        <a:ext cx="1167081" cy="1660214"/>
      </dsp:txXfrm>
    </dsp:sp>
    <dsp:sp modelId="{D7BDBE83-2C94-4AD3-AF37-44AB7CEAE984}">
      <dsp:nvSpPr>
        <dsp:cNvPr id="0" name=""/>
        <dsp:cNvSpPr/>
      </dsp:nvSpPr>
      <dsp:spPr>
        <a:xfrm>
          <a:off x="476778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accent1"/>
              </a:solidFill>
            </a:rPr>
            <a:t>General</a:t>
          </a:r>
        </a:p>
      </dsp:txBody>
      <dsp:txXfrm>
        <a:off x="476778" y="0"/>
        <a:ext cx="1167081" cy="394506"/>
      </dsp:txXfrm>
    </dsp:sp>
    <dsp:sp modelId="{07DC4A5C-6438-4227-A832-A43450FA4E5B}">
      <dsp:nvSpPr>
        <dsp:cNvPr id="0" name=""/>
        <dsp:cNvSpPr/>
      </dsp:nvSpPr>
      <dsp:spPr>
        <a:xfrm>
          <a:off x="1726049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FB7F90-CFFC-4D14-B38A-1509F35CF29F}">
      <dsp:nvSpPr>
        <dsp:cNvPr id="0" name=""/>
        <dsp:cNvSpPr/>
      </dsp:nvSpPr>
      <dsp:spPr>
        <a:xfrm>
          <a:off x="1765499" y="39450"/>
          <a:ext cx="315605" cy="315605"/>
        </a:xfrm>
        <a:prstGeom prst="chord">
          <a:avLst>
            <a:gd name="adj1" fmla="val 20431728"/>
            <a:gd name="adj2" fmla="val 11968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9546AD-01EA-48C6-BDDC-826B6C984BE1}">
      <dsp:nvSpPr>
        <dsp:cNvPr id="0" name=""/>
        <dsp:cNvSpPr/>
      </dsp:nvSpPr>
      <dsp:spPr>
        <a:xfrm>
          <a:off x="2202744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HTML5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CSS3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JavaScript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jQuery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Foundation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Ruby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Ruby on Rails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 Development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PHP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Wordpress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Apache Cordova</a:t>
          </a:r>
        </a:p>
      </dsp:txBody>
      <dsp:txXfrm>
        <a:off x="2202744" y="394506"/>
        <a:ext cx="1167081" cy="1660214"/>
      </dsp:txXfrm>
    </dsp:sp>
    <dsp:sp modelId="{41706FC4-035A-4573-9E8E-1778329478E8}">
      <dsp:nvSpPr>
        <dsp:cNvPr id="0" name=""/>
        <dsp:cNvSpPr/>
      </dsp:nvSpPr>
      <dsp:spPr>
        <a:xfrm>
          <a:off x="2202744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 cap="none" spc="0">
              <a:ln w="0"/>
              <a:solidFill>
                <a:schemeClr val="accent1"/>
              </a:solidFill>
              <a:effectLst/>
            </a:rPr>
            <a:t>Development</a:t>
          </a:r>
          <a:endParaRPr lang="en-US" sz="1400" kern="1200">
            <a:solidFill>
              <a:schemeClr val="accent1"/>
            </a:solidFill>
            <a:effectLst/>
          </a:endParaRPr>
        </a:p>
      </dsp:txBody>
      <dsp:txXfrm>
        <a:off x="2202744" y="0"/>
        <a:ext cx="1167081" cy="394506"/>
      </dsp:txXfrm>
    </dsp:sp>
    <dsp:sp modelId="{268D2BF5-29E7-4681-924E-EC3EA7386868}">
      <dsp:nvSpPr>
        <dsp:cNvPr id="0" name=""/>
        <dsp:cNvSpPr/>
      </dsp:nvSpPr>
      <dsp:spPr>
        <a:xfrm>
          <a:off x="3452014" y="0"/>
          <a:ext cx="394506" cy="394506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C7D63A-4028-4C30-978E-F10AE1494675}">
      <dsp:nvSpPr>
        <dsp:cNvPr id="0" name=""/>
        <dsp:cNvSpPr/>
      </dsp:nvSpPr>
      <dsp:spPr>
        <a:xfrm>
          <a:off x="3491465" y="39450"/>
          <a:ext cx="315605" cy="315605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715299-0FC8-4D16-996C-F2915BA7C2D5}">
      <dsp:nvSpPr>
        <dsp:cNvPr id="0" name=""/>
        <dsp:cNvSpPr/>
      </dsp:nvSpPr>
      <dsp:spPr>
        <a:xfrm>
          <a:off x="3928710" y="394506"/>
          <a:ext cx="1167081" cy="1660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Illustration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Traditional Art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Graphic 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Product Design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Video Production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Audio Production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Photography</a:t>
          </a:r>
        </a:p>
      </dsp:txBody>
      <dsp:txXfrm>
        <a:off x="3928710" y="394506"/>
        <a:ext cx="1167081" cy="1660214"/>
      </dsp:txXfrm>
    </dsp:sp>
    <dsp:sp modelId="{FC066349-8BB1-421A-89F0-788858114562}">
      <dsp:nvSpPr>
        <dsp:cNvPr id="0" name=""/>
        <dsp:cNvSpPr/>
      </dsp:nvSpPr>
      <dsp:spPr>
        <a:xfrm>
          <a:off x="3928710" y="0"/>
          <a:ext cx="1167081" cy="39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 cap="none" spc="0">
              <a:ln w="0"/>
              <a:solidFill>
                <a:schemeClr val="accent1"/>
              </a:solidFill>
              <a:effectLst/>
            </a:rPr>
            <a:t>Media</a:t>
          </a:r>
          <a:endParaRPr lang="en-US" sz="1400" kern="1200">
            <a:solidFill>
              <a:schemeClr val="accent1"/>
            </a:solidFill>
            <a:effectLst/>
          </a:endParaRPr>
        </a:p>
      </dsp:txBody>
      <dsp:txXfrm>
        <a:off x="3928710" y="0"/>
        <a:ext cx="1167081" cy="394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FA08361EE14068BC9E6C0DAD86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3F9A-96EC-425B-9AD0-5426723287D0}"/>
      </w:docPartPr>
      <w:docPartBody>
        <w:p w:rsidR="00DA58F7" w:rsidRDefault="00841990">
          <w:pPr>
            <w:pStyle w:val="91FA08361EE14068BC9E6C0DAD8660AC"/>
          </w:pPr>
          <w:r>
            <w:t>[Your Name]</w:t>
          </w:r>
        </w:p>
      </w:docPartBody>
    </w:docPart>
    <w:docPart>
      <w:docPartPr>
        <w:name w:val="4163F7D8956546F29B34B29D234F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3090-FE6D-4561-A560-2B095D7F6BD8}"/>
      </w:docPartPr>
      <w:docPartBody>
        <w:p w:rsidR="00DA58F7" w:rsidRDefault="00841990">
          <w:pPr>
            <w:pStyle w:val="4163F7D8956546F29B34B29D234FC8B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D6D2051ED34FA2A2B0AD889DEF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D3A3B-631E-44CF-BF96-EEC96575D699}"/>
      </w:docPartPr>
      <w:docPartBody>
        <w:p w:rsidR="00DA58F7" w:rsidRDefault="00E73D8C" w:rsidP="00E73D8C">
          <w:pPr>
            <w:pStyle w:val="CFD6D2051ED34FA2A2B0AD889DEF64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A54E6C570C43F9A52703854E51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E171F-9577-4335-82C9-D154B963DD38}"/>
      </w:docPartPr>
      <w:docPartBody>
        <w:p w:rsidR="0001482A" w:rsidRDefault="00DC654A" w:rsidP="00DC654A">
          <w:pPr>
            <w:pStyle w:val="82A54E6C570C43F9A52703854E51C16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403B2AE0864DE3AA3E356FD409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70ED-1E3E-4E42-A992-3F10FFB2E0AA}"/>
      </w:docPartPr>
      <w:docPartBody>
        <w:p w:rsidR="006F4A88" w:rsidRDefault="00CF2515" w:rsidP="00CF2515">
          <w:pPr>
            <w:pStyle w:val="86403B2AE0864DE3AA3E356FD409B7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77BC0C621642629DC28EE48852D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B8055-6232-4462-8121-1A3C1152A344}"/>
      </w:docPartPr>
      <w:docPartBody>
        <w:p w:rsidR="006F4A88" w:rsidRDefault="00CF2515" w:rsidP="00CF2515">
          <w:pPr>
            <w:pStyle w:val="EA77BC0C621642629DC28EE48852DD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74AF47CF4E405C94FE8D472DB3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DF540-2EDE-445E-BF22-60B18B25EE1B}"/>
      </w:docPartPr>
      <w:docPartBody>
        <w:p w:rsidR="006F4A88" w:rsidRDefault="00CF2515" w:rsidP="00CF2515">
          <w:pPr>
            <w:pStyle w:val="0274AF47CF4E405C94FE8D472DB332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8C"/>
    <w:rsid w:val="0001482A"/>
    <w:rsid w:val="005A075E"/>
    <w:rsid w:val="006A0C51"/>
    <w:rsid w:val="006F4A88"/>
    <w:rsid w:val="00841990"/>
    <w:rsid w:val="009A56B6"/>
    <w:rsid w:val="00AA12CF"/>
    <w:rsid w:val="00CF2515"/>
    <w:rsid w:val="00D9711C"/>
    <w:rsid w:val="00DA58F7"/>
    <w:rsid w:val="00DC654A"/>
    <w:rsid w:val="00E012E7"/>
    <w:rsid w:val="00E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A08361EE14068BC9E6C0DAD8660AC">
    <w:name w:val="91FA08361EE14068BC9E6C0DAD8660AC"/>
  </w:style>
  <w:style w:type="paragraph" w:customStyle="1" w:styleId="4AF9F9446FE449B1B984B1AE882C24B1">
    <w:name w:val="4AF9F9446FE449B1B984B1AE882C24B1"/>
  </w:style>
  <w:style w:type="paragraph" w:customStyle="1" w:styleId="0904CD466049447788A66969CE804A9C">
    <w:name w:val="0904CD466049447788A66969CE804A9C"/>
  </w:style>
  <w:style w:type="paragraph" w:customStyle="1" w:styleId="798CA414C4614FD384FAF06E6F733CF2">
    <w:name w:val="798CA414C4614FD384FAF06E6F733CF2"/>
  </w:style>
  <w:style w:type="paragraph" w:customStyle="1" w:styleId="6238A41DB4794CF6B02695E302B3CA00">
    <w:name w:val="6238A41DB4794CF6B02695E302B3CA00"/>
  </w:style>
  <w:style w:type="paragraph" w:customStyle="1" w:styleId="B4BC23CCA9624ACC84B097AB9C412EF1">
    <w:name w:val="B4BC23CCA9624ACC84B097AB9C412EF1"/>
  </w:style>
  <w:style w:type="character" w:styleId="PlaceholderText">
    <w:name w:val="Placeholder Text"/>
    <w:basedOn w:val="DefaultParagraphFont"/>
    <w:uiPriority w:val="99"/>
    <w:semiHidden/>
    <w:rsid w:val="00CF2515"/>
    <w:rPr>
      <w:color w:val="808080"/>
    </w:rPr>
  </w:style>
  <w:style w:type="paragraph" w:customStyle="1" w:styleId="4163F7D8956546F29B34B29D234FC8B2">
    <w:name w:val="4163F7D8956546F29B34B29D234FC8B2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80A600005BC42169B095DD4D6ABCDDE">
    <w:name w:val="580A600005BC42169B095DD4D6ABCDDE"/>
  </w:style>
  <w:style w:type="paragraph" w:customStyle="1" w:styleId="BFE5DB44A5B946FD85FFF5342376B9DB">
    <w:name w:val="BFE5DB44A5B946FD85FFF5342376B9DB"/>
  </w:style>
  <w:style w:type="paragraph" w:customStyle="1" w:styleId="B5CCB5C5EE20439A8080A5932B506CC3">
    <w:name w:val="B5CCB5C5EE20439A8080A5932B506CC3"/>
  </w:style>
  <w:style w:type="paragraph" w:customStyle="1" w:styleId="3EC7D64F30E94E9895065481C9E9032A">
    <w:name w:val="3EC7D64F30E94E9895065481C9E9032A"/>
  </w:style>
  <w:style w:type="paragraph" w:customStyle="1" w:styleId="53A38313D2804F3D85FB57AF189555E4">
    <w:name w:val="53A38313D2804F3D85FB57AF189555E4"/>
  </w:style>
  <w:style w:type="paragraph" w:customStyle="1" w:styleId="DD860EA0489546E7AE21C1F32CFA928E">
    <w:name w:val="DD860EA0489546E7AE21C1F32CFA928E"/>
  </w:style>
  <w:style w:type="paragraph" w:customStyle="1" w:styleId="9A46F1EF05F74246845F9003E38EAF79">
    <w:name w:val="9A46F1EF05F74246845F9003E38EAF79"/>
  </w:style>
  <w:style w:type="paragraph" w:customStyle="1" w:styleId="29BAC5D281C24295B3F7003F0EBC35D8">
    <w:name w:val="29BAC5D281C24295B3F7003F0EBC35D8"/>
  </w:style>
  <w:style w:type="paragraph" w:customStyle="1" w:styleId="7A4B8AC9BBD047AA8516B10FCDB80C52">
    <w:name w:val="7A4B8AC9BBD047AA8516B10FCDB80C52"/>
  </w:style>
  <w:style w:type="paragraph" w:customStyle="1" w:styleId="EF50259AB19B454B86C9F9FD637E563D">
    <w:name w:val="EF50259AB19B454B86C9F9FD637E563D"/>
  </w:style>
  <w:style w:type="paragraph" w:customStyle="1" w:styleId="EF4AAE2007074E55BBA0E7D09B6803BE">
    <w:name w:val="EF4AAE2007074E55BBA0E7D09B6803BE"/>
  </w:style>
  <w:style w:type="paragraph" w:customStyle="1" w:styleId="D1A0CA71A71B48E7B663F82D4A36FFC9">
    <w:name w:val="D1A0CA71A71B48E7B663F82D4A36FFC9"/>
  </w:style>
  <w:style w:type="paragraph" w:customStyle="1" w:styleId="CC4348E638FE420BBD2FC6A81491F8D3">
    <w:name w:val="CC4348E638FE420BBD2FC6A81491F8D3"/>
  </w:style>
  <w:style w:type="paragraph" w:customStyle="1" w:styleId="9223676679174E22A9512F7F693CBDB1">
    <w:name w:val="9223676679174E22A9512F7F693CBDB1"/>
  </w:style>
  <w:style w:type="paragraph" w:customStyle="1" w:styleId="D35DBD4E974C4C46B5B7A8098CCA448E">
    <w:name w:val="D35DBD4E974C4C46B5B7A8098CCA448E"/>
    <w:rsid w:val="00E73D8C"/>
  </w:style>
  <w:style w:type="paragraph" w:customStyle="1" w:styleId="805040C907744F58ACCD3733F0E8A25D">
    <w:name w:val="805040C907744F58ACCD3733F0E8A25D"/>
    <w:rsid w:val="00E73D8C"/>
  </w:style>
  <w:style w:type="paragraph" w:customStyle="1" w:styleId="CFD6D2051ED34FA2A2B0AD889DEF641B">
    <w:name w:val="CFD6D2051ED34FA2A2B0AD889DEF641B"/>
    <w:rsid w:val="00E73D8C"/>
  </w:style>
  <w:style w:type="paragraph" w:customStyle="1" w:styleId="78C51C31898B44609B5E8D1EA49EFC74">
    <w:name w:val="78C51C31898B44609B5E8D1EA49EFC74"/>
    <w:rsid w:val="00E73D8C"/>
  </w:style>
  <w:style w:type="paragraph" w:customStyle="1" w:styleId="8BD2FABEE1F64DA4ACF92617FF84B6EB">
    <w:name w:val="8BD2FABEE1F64DA4ACF92617FF84B6EB"/>
    <w:rsid w:val="00E73D8C"/>
  </w:style>
  <w:style w:type="paragraph" w:customStyle="1" w:styleId="34251C489815481B895C8C986F631271">
    <w:name w:val="34251C489815481B895C8C986F631271"/>
    <w:rsid w:val="00DC654A"/>
  </w:style>
  <w:style w:type="paragraph" w:customStyle="1" w:styleId="82A54E6C570C43F9A52703854E51C16A">
    <w:name w:val="82A54E6C570C43F9A52703854E51C16A"/>
    <w:rsid w:val="00DC654A"/>
  </w:style>
  <w:style w:type="paragraph" w:customStyle="1" w:styleId="647BB0A1C6EF4F16930571BD559FAF40">
    <w:name w:val="647BB0A1C6EF4F16930571BD559FAF40"/>
    <w:rsid w:val="0001482A"/>
  </w:style>
  <w:style w:type="paragraph" w:customStyle="1" w:styleId="2B0B766C246A4E73908A7FFDCC471929">
    <w:name w:val="2B0B766C246A4E73908A7FFDCC471929"/>
    <w:rsid w:val="00CF2515"/>
  </w:style>
  <w:style w:type="paragraph" w:customStyle="1" w:styleId="86403B2AE0864DE3AA3E356FD409B79E">
    <w:name w:val="86403B2AE0864DE3AA3E356FD409B79E"/>
    <w:rsid w:val="00CF2515"/>
  </w:style>
  <w:style w:type="paragraph" w:customStyle="1" w:styleId="0106A3F09490442B8D4E9EA9DC114157">
    <w:name w:val="0106A3F09490442B8D4E9EA9DC114157"/>
    <w:rsid w:val="00CF2515"/>
  </w:style>
  <w:style w:type="paragraph" w:customStyle="1" w:styleId="420B7FE3F0464D3395704A31C0161CE4">
    <w:name w:val="420B7FE3F0464D3395704A31C0161CE4"/>
    <w:rsid w:val="00CF2515"/>
  </w:style>
  <w:style w:type="paragraph" w:customStyle="1" w:styleId="B7FC635B913E4DB49817527B99D53150">
    <w:name w:val="B7FC635B913E4DB49817527B99D53150"/>
    <w:rsid w:val="00CF2515"/>
  </w:style>
  <w:style w:type="paragraph" w:customStyle="1" w:styleId="CC1457D3C7A947E1A54C6B3422C53C5C">
    <w:name w:val="CC1457D3C7A947E1A54C6B3422C53C5C"/>
    <w:rsid w:val="00CF2515"/>
  </w:style>
  <w:style w:type="paragraph" w:customStyle="1" w:styleId="CD2570BFEA9E47EF81D0657E7CD66F28">
    <w:name w:val="CD2570BFEA9E47EF81D0657E7CD66F28"/>
    <w:rsid w:val="00CF2515"/>
  </w:style>
  <w:style w:type="paragraph" w:customStyle="1" w:styleId="20D9E5CADE254DE68345D2B47E72B21C">
    <w:name w:val="20D9E5CADE254DE68345D2B47E72B21C"/>
    <w:rsid w:val="00CF2515"/>
  </w:style>
  <w:style w:type="paragraph" w:customStyle="1" w:styleId="F57103ECBD134938B5FF5597F40E31E5">
    <w:name w:val="F57103ECBD134938B5FF5597F40E31E5"/>
    <w:rsid w:val="00CF2515"/>
  </w:style>
  <w:style w:type="paragraph" w:customStyle="1" w:styleId="F1FF2D6B1DDA469486F436CBA0A88D2E">
    <w:name w:val="F1FF2D6B1DDA469486F436CBA0A88D2E"/>
    <w:rsid w:val="00CF2515"/>
  </w:style>
  <w:style w:type="paragraph" w:customStyle="1" w:styleId="EB1D5719DAB5420DA808AB152DB080C9">
    <w:name w:val="EB1D5719DAB5420DA808AB152DB080C9"/>
    <w:rsid w:val="00CF2515"/>
  </w:style>
  <w:style w:type="paragraph" w:customStyle="1" w:styleId="C09F3E52753A4BC8B84BCFEF55A69F64">
    <w:name w:val="C09F3E52753A4BC8B84BCFEF55A69F64"/>
    <w:rsid w:val="00CF2515"/>
  </w:style>
  <w:style w:type="paragraph" w:customStyle="1" w:styleId="2F9FBF1E6AC44559BE6F2DE92141BFBC">
    <w:name w:val="2F9FBF1E6AC44559BE6F2DE92141BFBC"/>
    <w:rsid w:val="00CF2515"/>
  </w:style>
  <w:style w:type="paragraph" w:customStyle="1" w:styleId="32AE46EC2D8749CF85A6F55CE26A1D2B">
    <w:name w:val="32AE46EC2D8749CF85A6F55CE26A1D2B"/>
    <w:rsid w:val="00CF2515"/>
  </w:style>
  <w:style w:type="paragraph" w:customStyle="1" w:styleId="8D86C42DBB474BBAA35A0E1D186E04FD">
    <w:name w:val="8D86C42DBB474BBAA35A0E1D186E04FD"/>
    <w:rsid w:val="00CF2515"/>
  </w:style>
  <w:style w:type="paragraph" w:customStyle="1" w:styleId="98C1B08F1B074FFE922268A77465CEB6">
    <w:name w:val="98C1B08F1B074FFE922268A77465CEB6"/>
    <w:rsid w:val="00CF2515"/>
  </w:style>
  <w:style w:type="paragraph" w:customStyle="1" w:styleId="D084029CBFFB4D63B0D9556797A4D3A3">
    <w:name w:val="D084029CBFFB4D63B0D9556797A4D3A3"/>
    <w:rsid w:val="00CF2515"/>
  </w:style>
  <w:style w:type="paragraph" w:customStyle="1" w:styleId="3473F70510454E9FA659B325D2F46EBD">
    <w:name w:val="3473F70510454E9FA659B325D2F46EBD"/>
    <w:rsid w:val="00CF2515"/>
  </w:style>
  <w:style w:type="paragraph" w:customStyle="1" w:styleId="41BB82B8773D485CB066C555AC11CD24">
    <w:name w:val="41BB82B8773D485CB066C555AC11CD24"/>
    <w:rsid w:val="00CF2515"/>
  </w:style>
  <w:style w:type="paragraph" w:customStyle="1" w:styleId="EA77BC0C621642629DC28EE48852DDEC">
    <w:name w:val="EA77BC0C621642629DC28EE48852DDEC"/>
    <w:rsid w:val="00CF2515"/>
  </w:style>
  <w:style w:type="paragraph" w:customStyle="1" w:styleId="0274AF47CF4E405C94FE8D472DB3321B">
    <w:name w:val="0274AF47CF4E405C94FE8D472DB3321B"/>
    <w:rsid w:val="00CF2515"/>
  </w:style>
  <w:style w:type="paragraph" w:customStyle="1" w:styleId="392336015A2743B7ACC71CC8A39CAEA9">
    <w:name w:val="392336015A2743B7ACC71CC8A39CAEA9"/>
    <w:rsid w:val="00CF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Stehm</dc:creator>
  <cp:keywords/>
  <dc:description/>
  <cp:lastModifiedBy>Chris Stehm</cp:lastModifiedBy>
  <cp:revision>2</cp:revision>
  <cp:lastPrinted>2017-03-09T03:27:00Z</cp:lastPrinted>
  <dcterms:created xsi:type="dcterms:W3CDTF">2017-03-28T14:24:00Z</dcterms:created>
  <dcterms:modified xsi:type="dcterms:W3CDTF">2017-03-28T14:24:00Z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