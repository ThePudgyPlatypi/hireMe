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"/>
      </w:tblPr>
      <w:tblGrid>
        <w:gridCol w:w="2070"/>
        <w:gridCol w:w="7650"/>
      </w:tblGrid>
      <w:tr w:rsidR="00A40F6B" w14:paraId="7F5785EC" w14:textId="77777777">
        <w:tc>
          <w:tcPr>
            <w:tcW w:w="2070" w:type="dxa"/>
          </w:tcPr>
          <w:p w14:paraId="0D19DF20" w14:textId="77777777" w:rsidR="00A40F6B" w:rsidRDefault="00A40F6B">
            <w:pPr>
              <w:spacing w:line="240" w:lineRule="auto"/>
            </w:pPr>
          </w:p>
        </w:tc>
        <w:tc>
          <w:tcPr>
            <w:tcW w:w="7650" w:type="dxa"/>
            <w:tcMar>
              <w:bottom w:w="576" w:type="dxa"/>
            </w:tcMar>
          </w:tcPr>
          <w:p w14:paraId="349187F2" w14:textId="77777777" w:rsidR="00A40F6B" w:rsidRDefault="00381707">
            <w:pPr>
              <w:pStyle w:val="Name"/>
            </w:pPr>
            <w:sdt>
              <w:sdtPr>
                <w:alias w:val="Your Name"/>
                <w:tag w:val=""/>
                <w:id w:val="1197042864"/>
                <w:placeholder>
                  <w:docPart w:val="91FA08361EE14068BC9E6C0DAD8660AC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5D5D8D">
                  <w:t>Chris Stehm</w:t>
                </w:r>
              </w:sdtContent>
            </w:sdt>
          </w:p>
          <w:p w14:paraId="4E192707" w14:textId="77777777" w:rsidR="005D5D8D" w:rsidRDefault="005D5D8D" w:rsidP="005D5D8D">
            <w:pPr>
              <w:pStyle w:val="NoSpacing"/>
            </w:pPr>
            <w:r>
              <w:t>5046 Clayton Ave, Pennsauken, NJ 08109</w:t>
            </w:r>
            <w:r w:rsidR="00527691">
              <w:t>  </w:t>
            </w:r>
          </w:p>
          <w:p w14:paraId="35FB28C3" w14:textId="66DCB70E" w:rsidR="00A40F6B" w:rsidRDefault="00381707" w:rsidP="005D5D8D">
            <w:pPr>
              <w:pStyle w:val="NoSpacing"/>
            </w:pPr>
            <w:hyperlink r:id="rId8" w:history="1">
              <w:r w:rsidR="005D5D8D" w:rsidRPr="000B6C8E">
                <w:rPr>
                  <w:rStyle w:val="Hyperlink"/>
                </w:rPr>
                <w:t>cstehm@comcast.net</w:t>
              </w:r>
            </w:hyperlink>
            <w:r w:rsidR="005D5D8D">
              <w:t xml:space="preserve"> </w:t>
            </w:r>
            <w:r w:rsidR="00527691">
              <w:t>  </w:t>
            </w:r>
            <w:r w:rsidR="00527691">
              <w:rPr>
                <w:rStyle w:val="Emphasis"/>
              </w:rPr>
              <w:t>|</w:t>
            </w:r>
            <w:r w:rsidR="00527691">
              <w:t>  </w:t>
            </w:r>
            <w:r w:rsidR="005D5D8D">
              <w:t xml:space="preserve">856-912-3135 </w:t>
            </w:r>
            <w:r w:rsidR="005D5D8D">
              <w:rPr>
                <w:rStyle w:val="Emphasis"/>
              </w:rPr>
              <w:t>|</w:t>
            </w:r>
            <w:r>
              <w:t>  chrisstehm</w:t>
            </w:r>
            <w:bookmarkStart w:id="0" w:name="_GoBack"/>
            <w:bookmarkEnd w:id="0"/>
            <w:r w:rsidR="005D5D8D">
              <w:t>.com</w:t>
            </w:r>
          </w:p>
        </w:tc>
      </w:tr>
      <w:tr w:rsidR="00A40F6B" w14:paraId="26A16FD3" w14:textId="77777777">
        <w:tc>
          <w:tcPr>
            <w:tcW w:w="2070" w:type="dxa"/>
          </w:tcPr>
          <w:p w14:paraId="5BB99AB4" w14:textId="77777777" w:rsidR="00A40F6B" w:rsidRDefault="00527691">
            <w:pPr>
              <w:pStyle w:val="Heading1"/>
            </w:pPr>
            <w:r>
              <w:t>Skills &amp; Abilities</w:t>
            </w:r>
          </w:p>
        </w:tc>
        <w:tc>
          <w:tcPr>
            <w:tcW w:w="7650" w:type="dxa"/>
          </w:tcPr>
          <w:p w14:paraId="7A70E1D9" w14:textId="77777777" w:rsidR="008432DA" w:rsidRDefault="008432DA" w:rsidP="00121F65">
            <w:pPr>
              <w:pStyle w:val="ListParagraph"/>
              <w:numPr>
                <w:ilvl w:val="0"/>
                <w:numId w:val="3"/>
              </w:numPr>
            </w:pPr>
            <w:r>
              <w:t xml:space="preserve">Associates degree in Web Design. Currently pursuing a Bachelors in Interactive Multimedia at The College of New Jersey. </w:t>
            </w:r>
          </w:p>
          <w:p w14:paraId="579548B4" w14:textId="77777777" w:rsidR="00A40F6B" w:rsidRDefault="005D5D8D" w:rsidP="00121F65">
            <w:pPr>
              <w:pStyle w:val="ListParagraph"/>
              <w:numPr>
                <w:ilvl w:val="0"/>
                <w:numId w:val="3"/>
              </w:numPr>
            </w:pPr>
            <w:r>
              <w:t>Professional Web Design and Developmen</w:t>
            </w:r>
            <w:r w:rsidR="00121F65">
              <w:t>t with proficiency in HTML5, CSS3, and</w:t>
            </w:r>
            <w:r>
              <w:t xml:space="preserve"> basic JavaScript</w:t>
            </w:r>
            <w:r w:rsidR="00121F65">
              <w:t>/jQuery</w:t>
            </w:r>
            <w:r>
              <w:t xml:space="preserve"> knowledge.</w:t>
            </w:r>
          </w:p>
          <w:p w14:paraId="1512F96F" w14:textId="77777777" w:rsidR="005D5D8D" w:rsidRDefault="005D5D8D" w:rsidP="00121F65">
            <w:pPr>
              <w:pStyle w:val="ListParagraph"/>
              <w:numPr>
                <w:ilvl w:val="0"/>
                <w:numId w:val="3"/>
              </w:numPr>
            </w:pPr>
            <w:r>
              <w:t>Advanced knowledge of Photoshop, Illustrator, Dreamweaver, Flash,</w:t>
            </w:r>
            <w:r w:rsidR="00121F65">
              <w:t xml:space="preserve"> InDesign,</w:t>
            </w:r>
            <w:r>
              <w:t xml:space="preserve"> and Premier.</w:t>
            </w:r>
          </w:p>
          <w:p w14:paraId="13F7DB36" w14:textId="77777777" w:rsidR="00121F65" w:rsidRDefault="00121F65" w:rsidP="008432DA">
            <w:pPr>
              <w:pStyle w:val="ListParagraph"/>
              <w:numPr>
                <w:ilvl w:val="0"/>
                <w:numId w:val="3"/>
              </w:numPr>
            </w:pPr>
            <w:r>
              <w:t xml:space="preserve">Strong traditional </w:t>
            </w:r>
            <w:r w:rsidR="008432DA">
              <w:t xml:space="preserve">and digital </w:t>
            </w:r>
            <w:r>
              <w:t xml:space="preserve">art skills – illustrations, portraits, and painting. </w:t>
            </w:r>
          </w:p>
        </w:tc>
      </w:tr>
      <w:tr w:rsidR="00A40F6B" w14:paraId="2EB19E28" w14:textId="77777777">
        <w:tc>
          <w:tcPr>
            <w:tcW w:w="2070" w:type="dxa"/>
          </w:tcPr>
          <w:p w14:paraId="1A4BB6E4" w14:textId="77777777" w:rsidR="00A40F6B" w:rsidRDefault="00527691">
            <w:pPr>
              <w:pStyle w:val="Heading1"/>
            </w:pPr>
            <w:r>
              <w:t>Experience</w:t>
            </w:r>
          </w:p>
        </w:tc>
        <w:tc>
          <w:tcPr>
            <w:tcW w:w="7650" w:type="dxa"/>
          </w:tcPr>
          <w:sdt>
            <w:sdtPr>
              <w:rPr>
                <w:b/>
                <w:bCs/>
                <w:caps w:val="0"/>
                <w:color w:val="595959" w:themeColor="text1" w:themeTint="A6"/>
                <w:kern w:val="0"/>
              </w:rPr>
              <w:id w:val="1436861535"/>
              <w15:color w:val="C0C0C0"/>
              <w15:repeatingSection/>
            </w:sdtPr>
            <w:sdtEndPr>
              <w:rPr>
                <w:b w:val="0"/>
                <w:bCs w:val="0"/>
              </w:rPr>
            </w:sdtEndPr>
            <w:sdtConten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  <w:sz w:val="17"/>
                    <w:szCs w:val="17"/>
                  </w:rPr>
                  <w:id w:val="-633250564"/>
                  <w:placeholder>
                    <w:docPart w:val="647BB0A1C6EF4F16930571BD559FAF40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  <w:caps/>
                  </w:rPr>
                </w:sdtEndPr>
                <w:sdtContent>
                  <w:p w14:paraId="65B3F602" w14:textId="77777777" w:rsidR="00121F65" w:rsidRDefault="00121F65">
                    <w:pPr>
                      <w:pStyle w:val="Heading2"/>
                      <w:rPr>
                        <w:color w:val="auto"/>
                        <w:sz w:val="22"/>
                        <w:szCs w:val="22"/>
                      </w:rPr>
                    </w:pPr>
                    <w:r>
                      <w:rPr>
                        <w:rStyle w:val="Strong"/>
                      </w:rPr>
                      <w:t xml:space="preserve">Delivery Driver </w:t>
                    </w:r>
                    <w:r>
                      <w:t>Dominos Pizza</w:t>
                    </w:r>
                  </w:p>
                  <w:p w14:paraId="43F198DF" w14:textId="77777777" w:rsidR="00121F65" w:rsidRPr="008432DA" w:rsidRDefault="00121F65" w:rsidP="008432DA">
                    <w:pPr>
                      <w:pStyle w:val="Heading3"/>
                    </w:pPr>
                    <w:r>
                      <w:t xml:space="preserve">September 2015 </w:t>
                    </w:r>
                    <w:r w:rsidR="008432DA">
                      <w:t>–</w:t>
                    </w:r>
                    <w:r>
                      <w:t xml:space="preserve"> present</w:t>
                    </w:r>
                  </w:p>
                </w:sdtContent>
              </w:sd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  <w:sz w:val="17"/>
                    <w:szCs w:val="17"/>
                  </w:rPr>
                  <w:id w:val="2063746306"/>
                  <w:placeholder>
                    <w:docPart w:val="82A54E6C570C43F9A52703854E51C16A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  <w:caps/>
                  </w:rPr>
                </w:sdtEndPr>
                <w:sdtContent>
                  <w:p w14:paraId="26827D4D" w14:textId="77777777" w:rsidR="00875AA1" w:rsidRDefault="00875AA1">
                    <w:pPr>
                      <w:pStyle w:val="Heading2"/>
                      <w:rPr>
                        <w:color w:val="auto"/>
                        <w:sz w:val="22"/>
                        <w:szCs w:val="22"/>
                      </w:rPr>
                    </w:pPr>
                    <w:r>
                      <w:rPr>
                        <w:rStyle w:val="Strong"/>
                      </w:rPr>
                      <w:t>Sales Manager</w:t>
                    </w:r>
                    <w:r>
                      <w:t xml:space="preserve"> Redline Motorcycles</w:t>
                    </w:r>
                  </w:p>
                  <w:p w14:paraId="770DC817" w14:textId="77777777" w:rsidR="00875AA1" w:rsidRDefault="008432DA" w:rsidP="008432DA">
                    <w:pPr>
                      <w:pStyle w:val="Heading3"/>
                    </w:pPr>
                    <w:r>
                      <w:t>March 2014 – april 2015</w:t>
                    </w:r>
                  </w:p>
                </w:sdtContent>
              </w:sd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68699791"/>
                  <w:placeholder>
                    <w:docPart w:val="4163F7D8956546F29B34B29D234FC8B2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</w:rPr>
                </w:sdtEndPr>
                <w:sdtContent>
                  <w:p w14:paraId="66C20161" w14:textId="77777777" w:rsidR="00A40F6B" w:rsidRDefault="005D5D8D">
                    <w:pPr>
                      <w:pStyle w:val="Heading2"/>
                    </w:pPr>
                    <w:r>
                      <w:rPr>
                        <w:rStyle w:val="Strong"/>
                      </w:rPr>
                      <w:t>Freelance Illustrator</w:t>
                    </w:r>
                    <w:r w:rsidR="00527691">
                      <w:t xml:space="preserve"> </w:t>
                    </w:r>
                    <w:r>
                      <w:t>Pulse cinema LLC</w:t>
                    </w:r>
                  </w:p>
                  <w:p w14:paraId="3BBBDD26" w14:textId="77777777" w:rsidR="00A40F6B" w:rsidRDefault="005D5D8D">
                    <w:pPr>
                      <w:pStyle w:val="Heading3"/>
                    </w:pPr>
                    <w:r>
                      <w:t>January 2012 – april 2013</w:t>
                    </w:r>
                  </w:p>
                  <w:p w14:paraId="311FDEC3" w14:textId="77777777" w:rsidR="00A40F6B" w:rsidRDefault="005D5D8D" w:rsidP="005D5D8D">
                    <w:pPr>
                      <w:spacing w:line="240" w:lineRule="auto"/>
                    </w:pPr>
                    <w:r>
                      <w:t>Contracted to design, draw</w:t>
                    </w:r>
                    <w:r w:rsidR="00D25AC8">
                      <w:t xml:space="preserve">, ink, and color a full </w:t>
                    </w:r>
                    <w:r>
                      <w:t>comic</w:t>
                    </w:r>
                    <w:r w:rsidR="00D25AC8">
                      <w:t xml:space="preserve"> series</w:t>
                    </w:r>
                    <w:r>
                      <w:t xml:space="preserve"> including cover</w:t>
                    </w:r>
                    <w:r w:rsidR="00D25AC8">
                      <w:t>s</w:t>
                    </w:r>
                    <w:r>
                      <w:t xml:space="preserve">. </w:t>
                    </w:r>
                  </w:p>
                </w:sdtContent>
              </w:sdt>
            </w:sdtContent>
          </w:sdt>
        </w:tc>
      </w:tr>
      <w:tr w:rsidR="00A40F6B" w14:paraId="1BD755C5" w14:textId="77777777">
        <w:tc>
          <w:tcPr>
            <w:tcW w:w="2070" w:type="dxa"/>
          </w:tcPr>
          <w:p w14:paraId="6F0D2AA9" w14:textId="77777777" w:rsidR="00A40F6B" w:rsidRDefault="00527691">
            <w:pPr>
              <w:pStyle w:val="Heading1"/>
            </w:pPr>
            <w:r>
              <w:t>Education</w:t>
            </w:r>
          </w:p>
        </w:tc>
        <w:tc>
          <w:tcPr>
            <w:tcW w:w="7650" w:type="dxa"/>
          </w:tcPr>
          <w:sdt>
            <w:sdtPr>
              <w:rPr>
                <w:caps w:val="0"/>
                <w:color w:val="595959" w:themeColor="text1" w:themeTint="A6"/>
                <w:kern w:val="0"/>
              </w:rPr>
              <w:id w:val="-691765356"/>
              <w15:repeatingSection/>
            </w:sdtPr>
            <w:sdtEndPr>
              <w:rPr>
                <w:caps/>
                <w:kern w:val="20"/>
              </w:rPr>
            </w:sdtEndPr>
            <w:sdtContent>
              <w:sdt>
                <w:sdtPr>
                  <w:rPr>
                    <w:caps w:val="0"/>
                    <w:color w:val="595959" w:themeColor="text1" w:themeTint="A6"/>
                    <w:kern w:val="0"/>
                  </w:rPr>
                  <w:id w:val="-1126388115"/>
                  <w:placeholder>
                    <w:docPart w:val="4163F7D8956546F29B34B29D234FC8B2"/>
                  </w:placeholder>
                  <w15:repeatingSectionItem/>
                </w:sdtPr>
                <w:sdtEndPr/>
                <w:sdtContent>
                  <w:p w14:paraId="672A9632" w14:textId="77777777" w:rsidR="00A40F6B" w:rsidRDefault="00121F65">
                    <w:pPr>
                      <w:pStyle w:val="Heading2"/>
                    </w:pPr>
                    <w:r>
                      <w:rPr>
                        <w:rStyle w:val="Strong"/>
                      </w:rPr>
                      <w:t>The College of New Jersey</w:t>
                    </w:r>
                    <w:r w:rsidR="00527691">
                      <w:t xml:space="preserve">, </w:t>
                    </w:r>
                    <w:r>
                      <w:t>EWing</w:t>
                    </w:r>
                    <w:r w:rsidR="00D25AC8">
                      <w:t>, nj</w:t>
                    </w:r>
                  </w:p>
                  <w:p w14:paraId="67D0DF4B" w14:textId="77777777" w:rsidR="00A40F6B" w:rsidRDefault="00121F65">
                    <w:pPr>
                      <w:pStyle w:val="Heading3"/>
                    </w:pPr>
                    <w:r>
                      <w:t>Bachelors degree in Interactive Multimedia</w:t>
                    </w:r>
                  </w:p>
                  <w:p w14:paraId="531325FF" w14:textId="77777777" w:rsidR="008432DA" w:rsidRDefault="008432DA" w:rsidP="00D25AC8">
                    <w:pPr>
                      <w:pStyle w:val="ListParagraph"/>
                      <w:numPr>
                        <w:ilvl w:val="0"/>
                        <w:numId w:val="2"/>
                      </w:numPr>
                      <w:spacing w:line="240" w:lineRule="auto"/>
                    </w:pPr>
                    <w:r>
                      <w:t>Currently attending</w:t>
                    </w:r>
                  </w:p>
                  <w:p w14:paraId="20A59B1A" w14:textId="77777777" w:rsidR="00D25AC8" w:rsidRDefault="008432DA" w:rsidP="00D25AC8">
                    <w:pPr>
                      <w:pStyle w:val="ListParagraph"/>
                      <w:numPr>
                        <w:ilvl w:val="0"/>
                        <w:numId w:val="2"/>
                      </w:numPr>
                      <w:spacing w:line="240" w:lineRule="auto"/>
                    </w:pPr>
                    <w:r>
                      <w:t>4.0 GPA</w:t>
                    </w:r>
                  </w:p>
                </w:sdtContent>
              </w:sdt>
              <w:sdt>
                <w:sdtPr>
                  <w:rPr>
                    <w:caps w:val="0"/>
                    <w:color w:val="595959" w:themeColor="text1" w:themeTint="A6"/>
                    <w:kern w:val="0"/>
                  </w:rPr>
                  <w:id w:val="2083319128"/>
                  <w:placeholder>
                    <w:docPart w:val="D35DBD4E974C4C46B5B7A8098CCA448E"/>
                  </w:placeholder>
                  <w15:repeatingSectionItem/>
                </w:sdtPr>
                <w:sdtEndPr>
                  <w:rPr>
                    <w:color w:val="262626" w:themeColor="text1" w:themeTint="D9"/>
                  </w:rPr>
                </w:sdtEndPr>
                <w:sdtContent>
                  <w:p w14:paraId="0C3C0AC4" w14:textId="77777777" w:rsidR="00D25AC8" w:rsidRDefault="00D25AC8">
                    <w:pPr>
                      <w:pStyle w:val="Heading2"/>
                    </w:pPr>
                    <w:r>
                      <w:rPr>
                        <w:rStyle w:val="Strong"/>
                      </w:rPr>
                      <w:t>Camden County College</w:t>
                    </w:r>
                    <w:r>
                      <w:t>, blackwood, nj</w:t>
                    </w:r>
                  </w:p>
                  <w:p w14:paraId="7675BE44" w14:textId="77777777" w:rsidR="00D25AC8" w:rsidRDefault="00D25AC8">
                    <w:pPr>
                      <w:pStyle w:val="Heading3"/>
                    </w:pPr>
                    <w:r>
                      <w:t>Associates Degree in web design</w:t>
                    </w:r>
                  </w:p>
                  <w:p w14:paraId="1E113855" w14:textId="77777777" w:rsidR="00D25AC8" w:rsidRDefault="00D25AC8" w:rsidP="00D25AC8">
                    <w:pPr>
                      <w:pStyle w:val="ListParagraph"/>
                      <w:numPr>
                        <w:ilvl w:val="0"/>
                        <w:numId w:val="1"/>
                      </w:numPr>
                      <w:spacing w:line="240" w:lineRule="auto"/>
                    </w:pPr>
                    <w:r>
                      <w:t>Graduated with 4.0 GPA</w:t>
                    </w:r>
                    <w:r w:rsidR="00121F65">
                      <w:t>, Presidents list</w:t>
                    </w:r>
                  </w:p>
                  <w:p w14:paraId="15AAD1A6" w14:textId="77777777" w:rsidR="00D25AC8" w:rsidRDefault="00D25AC8" w:rsidP="00121F65">
                    <w:pPr>
                      <w:pStyle w:val="ListParagraph"/>
                      <w:numPr>
                        <w:ilvl w:val="0"/>
                        <w:numId w:val="1"/>
                      </w:numPr>
                      <w:spacing w:line="240" w:lineRule="auto"/>
                    </w:pPr>
                    <w:r>
                      <w:t>Invited to join Phi Theta Kappa honors society</w:t>
                    </w:r>
                  </w:p>
                </w:sdtContent>
              </w:sdt>
              <w:sdt>
                <w:sdtPr>
                  <w:rPr>
                    <w:caps w:val="0"/>
                    <w:color w:val="595959" w:themeColor="text1" w:themeTint="A6"/>
                    <w:kern w:val="0"/>
                  </w:rPr>
                  <w:id w:val="1524748882"/>
                  <w:placeholder>
                    <w:docPart w:val="805040C907744F58ACCD3733F0E8A25D"/>
                  </w:placeholder>
                  <w15:repeatingSectionItem/>
                </w:sdtPr>
                <w:sdtEndPr>
                  <w:rPr>
                    <w:caps/>
                    <w:kern w:val="20"/>
                  </w:rPr>
                </w:sdtEndPr>
                <w:sdtContent>
                  <w:p w14:paraId="55398CB1" w14:textId="77777777" w:rsidR="00A40F6B" w:rsidRDefault="00121F65" w:rsidP="00121F65">
                    <w:pPr>
                      <w:pStyle w:val="Heading2"/>
                    </w:pPr>
                    <w:r>
                      <w:rPr>
                        <w:rStyle w:val="Strong"/>
                      </w:rPr>
                      <w:t>Cinnaminson High School</w:t>
                    </w:r>
                    <w:r w:rsidR="00D25AC8">
                      <w:t xml:space="preserve">, </w:t>
                    </w:r>
                    <w:r>
                      <w:t>cinnaminson</w:t>
                    </w:r>
                    <w:r w:rsidR="00D25AC8">
                      <w:t xml:space="preserve">, nj </w:t>
                    </w:r>
                  </w:p>
                </w:sdtContent>
              </w:sdt>
            </w:sdtContent>
          </w:sdt>
        </w:tc>
      </w:tr>
      <w:tr w:rsidR="00A40F6B" w14:paraId="6909849B" w14:textId="77777777">
        <w:tc>
          <w:tcPr>
            <w:tcW w:w="2070" w:type="dxa"/>
          </w:tcPr>
          <w:p w14:paraId="2F021686" w14:textId="77777777" w:rsidR="00A40F6B" w:rsidRDefault="00527691">
            <w:pPr>
              <w:pStyle w:val="Heading1"/>
            </w:pPr>
            <w:r>
              <w:t>References</w:t>
            </w:r>
          </w:p>
        </w:tc>
        <w:tc>
          <w:tcPr>
            <w:tcW w:w="7650" w:type="dxa"/>
          </w:tcPr>
          <w:sdt>
            <w:sdtPr>
              <w:rPr>
                <w:caps w:val="0"/>
                <w:color w:val="595959" w:themeColor="text1" w:themeTint="A6"/>
                <w:kern w:val="0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caps w:val="0"/>
                    <w:color w:val="595959" w:themeColor="text1" w:themeTint="A6"/>
                    <w:kern w:val="0"/>
                  </w:rPr>
                  <w:id w:val="-1368215953"/>
                  <w:placeholder>
                    <w:docPart w:val="4163F7D8956546F29B34B29D234FC8B2"/>
                  </w:placeholder>
                  <w15:color w:val="C0C0C0"/>
                  <w15:repeatingSectionItem/>
                </w:sdtPr>
                <w:sdtEndPr/>
                <w:sdtContent>
                  <w:p w14:paraId="7E26CFBE" w14:textId="77777777" w:rsidR="00A40F6B" w:rsidRDefault="008D67C7" w:rsidP="008D67C7">
                    <w:pPr>
                      <w:pStyle w:val="Heading2"/>
                      <w:jc w:val="both"/>
                      <w:rPr>
                        <w:color w:val="262626" w:themeColor="text1" w:themeTint="D9"/>
                        <w:szCs w:val="16"/>
                      </w:rPr>
                    </w:pPr>
                    <w:r>
                      <w:rPr>
                        <w:rStyle w:val="Strong"/>
                      </w:rPr>
                      <w:t>Jim Rementer</w:t>
                    </w:r>
                    <w:r w:rsidR="00527691">
                      <w:t xml:space="preserve">, </w:t>
                    </w:r>
                    <w:r w:rsidR="00B94471">
                      <w:t>Owner</w:t>
                    </w:r>
                  </w:p>
                  <w:p w14:paraId="31FCADA7" w14:textId="77777777" w:rsidR="00A40F6B" w:rsidRDefault="00B94471">
                    <w:pPr>
                      <w:pStyle w:val="Heading3"/>
                    </w:pPr>
                    <w:r>
                      <w:t>GFTS llc</w:t>
                    </w:r>
                  </w:p>
                  <w:p w14:paraId="459E9C6F" w14:textId="77777777" w:rsidR="008D67C7" w:rsidRDefault="000B6961">
                    <w:pPr>
                      <w:spacing w:line="240" w:lineRule="auto"/>
                    </w:pPr>
                    <w:r>
                      <w:t>856-412-8205</w:t>
                    </w:r>
                  </w:p>
                </w:sdtContent>
              </w:sdt>
              <w:sdt>
                <w:sdtPr>
                  <w:rPr>
                    <w:caps w:val="0"/>
                    <w:color w:val="595959" w:themeColor="text1" w:themeTint="A6"/>
                    <w:kern w:val="0"/>
                  </w:rPr>
                  <w:id w:val="-1098410812"/>
                  <w:placeholder>
                    <w:docPart w:val="CFD6D2051ED34FA2A2B0AD889DEF641B"/>
                  </w:placeholder>
                  <w15:color w:val="C0C0C0"/>
                  <w15:repeatingSectionItem/>
                </w:sdtPr>
                <w:sdtEndPr/>
                <w:sdtContent>
                  <w:p w14:paraId="70E43413" w14:textId="77777777" w:rsidR="008D67C7" w:rsidRDefault="008D67C7" w:rsidP="008D67C7">
                    <w:pPr>
                      <w:pStyle w:val="Heading2"/>
                      <w:jc w:val="both"/>
                      <w:rPr>
                        <w:color w:val="262626" w:themeColor="text1" w:themeTint="D9"/>
                        <w:szCs w:val="16"/>
                      </w:rPr>
                    </w:pPr>
                    <w:r>
                      <w:rPr>
                        <w:rStyle w:val="Strong"/>
                      </w:rPr>
                      <w:t>Pat &amp; Dan Doyle</w:t>
                    </w:r>
                    <w:r>
                      <w:t>, Owners</w:t>
                    </w:r>
                  </w:p>
                  <w:p w14:paraId="7DAEB05D" w14:textId="77777777" w:rsidR="008D67C7" w:rsidRDefault="008D67C7">
                    <w:pPr>
                      <w:pStyle w:val="Heading3"/>
                    </w:pPr>
                    <w:r>
                      <w:t>Redline motorcycles</w:t>
                    </w:r>
                  </w:p>
                  <w:p w14:paraId="31B0DC8B" w14:textId="77777777" w:rsidR="00A40F6B" w:rsidRDefault="008D67C7" w:rsidP="008D67C7">
                    <w:r>
                      <w:t>609-207-9572</w:t>
                    </w:r>
                  </w:p>
                </w:sdtContent>
              </w:sdt>
            </w:sdtContent>
          </w:sdt>
        </w:tc>
      </w:tr>
    </w:tbl>
    <w:p w14:paraId="2D310C6C" w14:textId="77777777" w:rsidR="00A40F6B" w:rsidRDefault="00A40F6B"/>
    <w:sectPr w:rsidR="00A40F6B">
      <w:footerReference w:type="default" r:id="rId9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554DDB" w14:textId="77777777" w:rsidR="00E66150" w:rsidRDefault="00E66150">
      <w:pPr>
        <w:spacing w:after="0" w:line="240" w:lineRule="auto"/>
      </w:pPr>
      <w:r>
        <w:separator/>
      </w:r>
    </w:p>
  </w:endnote>
  <w:endnote w:type="continuationSeparator" w:id="0">
    <w:p w14:paraId="0FF71325" w14:textId="77777777" w:rsidR="00E66150" w:rsidRDefault="00E66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F86654" w14:textId="77777777" w:rsidR="00A40F6B" w:rsidRDefault="00527691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121F65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B6441B" w14:textId="77777777" w:rsidR="00E66150" w:rsidRDefault="00E66150">
      <w:pPr>
        <w:spacing w:after="0" w:line="240" w:lineRule="auto"/>
      </w:pPr>
      <w:r>
        <w:separator/>
      </w:r>
    </w:p>
  </w:footnote>
  <w:footnote w:type="continuationSeparator" w:id="0">
    <w:p w14:paraId="41CFEFE6" w14:textId="77777777" w:rsidR="00E66150" w:rsidRDefault="00E661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01418"/>
    <w:multiLevelType w:val="hybridMultilevel"/>
    <w:tmpl w:val="3962E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A300D"/>
    <w:multiLevelType w:val="hybridMultilevel"/>
    <w:tmpl w:val="1A9A0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3B60B5"/>
    <w:multiLevelType w:val="hybridMultilevel"/>
    <w:tmpl w:val="7FF6A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activeWritingStyle w:appName="MSWord" w:lang="en-US" w:vendorID="64" w:dllVersion="131078" w:nlCheck="1" w:checkStyle="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D8D"/>
    <w:rsid w:val="00020F8C"/>
    <w:rsid w:val="000B6961"/>
    <w:rsid w:val="000D58DC"/>
    <w:rsid w:val="00121F65"/>
    <w:rsid w:val="001902D4"/>
    <w:rsid w:val="00381707"/>
    <w:rsid w:val="00527691"/>
    <w:rsid w:val="00584CCC"/>
    <w:rsid w:val="005D5D8D"/>
    <w:rsid w:val="006142C8"/>
    <w:rsid w:val="008432DA"/>
    <w:rsid w:val="00875AA1"/>
    <w:rsid w:val="008D67C7"/>
    <w:rsid w:val="00970FF0"/>
    <w:rsid w:val="00A40F6B"/>
    <w:rsid w:val="00B94471"/>
    <w:rsid w:val="00D25AC8"/>
    <w:rsid w:val="00E6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CCF74"/>
  <w15:chartTrackingRefBased/>
  <w15:docId w15:val="{23893DCB-6A8E-499A-AF44-37ECD811C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7C9E0E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7C9E0E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7C9E0E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7C9E0E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7C9E0E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7C9E0E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7C9E0E" w:themeColor="accent1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D5D8D"/>
    <w:rPr>
      <w:color w:val="8EB610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D25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stehm@comcast.n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1FA08361EE14068BC9E6C0DAD8660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33F9A-96EC-425B-9AD0-5426723287D0}"/>
      </w:docPartPr>
      <w:docPartBody>
        <w:p w:rsidR="00DA58F7" w:rsidRDefault="00841990">
          <w:pPr>
            <w:pStyle w:val="91FA08361EE14068BC9E6C0DAD8660AC"/>
          </w:pPr>
          <w:r>
            <w:t>[Your Name]</w:t>
          </w:r>
        </w:p>
      </w:docPartBody>
    </w:docPart>
    <w:docPart>
      <w:docPartPr>
        <w:name w:val="4163F7D8956546F29B34B29D234FC8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B3090-FE6D-4561-A560-2B095D7F6BD8}"/>
      </w:docPartPr>
      <w:docPartBody>
        <w:p w:rsidR="00DA58F7" w:rsidRDefault="00841990">
          <w:pPr>
            <w:pStyle w:val="4163F7D8956546F29B34B29D234FC8B2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35DBD4E974C4C46B5B7A8098CCA4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1D16E6-7B15-4A6B-87FD-DC4FB4C1AC21}"/>
      </w:docPartPr>
      <w:docPartBody>
        <w:p w:rsidR="00DA58F7" w:rsidRDefault="00E73D8C" w:rsidP="00E73D8C">
          <w:pPr>
            <w:pStyle w:val="D35DBD4E974C4C46B5B7A8098CCA448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05040C907744F58ACCD3733F0E8A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73EFC-D3D9-434A-8C40-DF5DFDABA4AE}"/>
      </w:docPartPr>
      <w:docPartBody>
        <w:p w:rsidR="00DA58F7" w:rsidRDefault="00E73D8C" w:rsidP="00E73D8C">
          <w:pPr>
            <w:pStyle w:val="805040C907744F58ACCD3733F0E8A25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FD6D2051ED34FA2A2B0AD889DEF6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D3A3B-631E-44CF-BF96-EEC96575D699}"/>
      </w:docPartPr>
      <w:docPartBody>
        <w:p w:rsidR="00DA58F7" w:rsidRDefault="00E73D8C" w:rsidP="00E73D8C">
          <w:pPr>
            <w:pStyle w:val="CFD6D2051ED34FA2A2B0AD889DEF641B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2A54E6C570C43F9A52703854E51C1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2E171F-9577-4335-82C9-D154B963DD38}"/>
      </w:docPartPr>
      <w:docPartBody>
        <w:p w:rsidR="0001482A" w:rsidRDefault="00DC654A" w:rsidP="00DC654A">
          <w:pPr>
            <w:pStyle w:val="82A54E6C570C43F9A52703854E51C16A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47BB0A1C6EF4F16930571BD559FAF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B07B9-4C91-4EAE-9383-9E6B4D5A36F9}"/>
      </w:docPartPr>
      <w:docPartBody>
        <w:p w:rsidR="00AA12CF" w:rsidRDefault="0001482A" w:rsidP="0001482A">
          <w:pPr>
            <w:pStyle w:val="647BB0A1C6EF4F16930571BD559FAF4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D8C"/>
    <w:rsid w:val="0001482A"/>
    <w:rsid w:val="005A075E"/>
    <w:rsid w:val="006A0C51"/>
    <w:rsid w:val="00841990"/>
    <w:rsid w:val="009A56B6"/>
    <w:rsid w:val="00AA12CF"/>
    <w:rsid w:val="00D9711C"/>
    <w:rsid w:val="00DA58F7"/>
    <w:rsid w:val="00DC654A"/>
    <w:rsid w:val="00E012E7"/>
    <w:rsid w:val="00E7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FA08361EE14068BC9E6C0DAD8660AC">
    <w:name w:val="91FA08361EE14068BC9E6C0DAD8660AC"/>
  </w:style>
  <w:style w:type="paragraph" w:customStyle="1" w:styleId="4AF9F9446FE449B1B984B1AE882C24B1">
    <w:name w:val="4AF9F9446FE449B1B984B1AE882C24B1"/>
  </w:style>
  <w:style w:type="paragraph" w:customStyle="1" w:styleId="0904CD466049447788A66969CE804A9C">
    <w:name w:val="0904CD466049447788A66969CE804A9C"/>
  </w:style>
  <w:style w:type="paragraph" w:customStyle="1" w:styleId="798CA414C4614FD384FAF06E6F733CF2">
    <w:name w:val="798CA414C4614FD384FAF06E6F733CF2"/>
  </w:style>
  <w:style w:type="paragraph" w:customStyle="1" w:styleId="6238A41DB4794CF6B02695E302B3CA00">
    <w:name w:val="6238A41DB4794CF6B02695E302B3CA00"/>
  </w:style>
  <w:style w:type="paragraph" w:customStyle="1" w:styleId="B4BC23CCA9624ACC84B097AB9C412EF1">
    <w:name w:val="B4BC23CCA9624ACC84B097AB9C412EF1"/>
  </w:style>
  <w:style w:type="character" w:styleId="PlaceholderText">
    <w:name w:val="Placeholder Text"/>
    <w:basedOn w:val="DefaultParagraphFont"/>
    <w:uiPriority w:val="99"/>
    <w:semiHidden/>
    <w:rsid w:val="0001482A"/>
    <w:rPr>
      <w:color w:val="808080"/>
    </w:rPr>
  </w:style>
  <w:style w:type="paragraph" w:customStyle="1" w:styleId="4163F7D8956546F29B34B29D234FC8B2">
    <w:name w:val="4163F7D8956546F29B34B29D234FC8B2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580A600005BC42169B095DD4D6ABCDDE">
    <w:name w:val="580A600005BC42169B095DD4D6ABCDDE"/>
  </w:style>
  <w:style w:type="paragraph" w:customStyle="1" w:styleId="BFE5DB44A5B946FD85FFF5342376B9DB">
    <w:name w:val="BFE5DB44A5B946FD85FFF5342376B9DB"/>
  </w:style>
  <w:style w:type="paragraph" w:customStyle="1" w:styleId="B5CCB5C5EE20439A8080A5932B506CC3">
    <w:name w:val="B5CCB5C5EE20439A8080A5932B506CC3"/>
  </w:style>
  <w:style w:type="paragraph" w:customStyle="1" w:styleId="3EC7D64F30E94E9895065481C9E9032A">
    <w:name w:val="3EC7D64F30E94E9895065481C9E9032A"/>
  </w:style>
  <w:style w:type="paragraph" w:customStyle="1" w:styleId="53A38313D2804F3D85FB57AF189555E4">
    <w:name w:val="53A38313D2804F3D85FB57AF189555E4"/>
  </w:style>
  <w:style w:type="paragraph" w:customStyle="1" w:styleId="DD860EA0489546E7AE21C1F32CFA928E">
    <w:name w:val="DD860EA0489546E7AE21C1F32CFA928E"/>
  </w:style>
  <w:style w:type="paragraph" w:customStyle="1" w:styleId="9A46F1EF05F74246845F9003E38EAF79">
    <w:name w:val="9A46F1EF05F74246845F9003E38EAF79"/>
  </w:style>
  <w:style w:type="paragraph" w:customStyle="1" w:styleId="29BAC5D281C24295B3F7003F0EBC35D8">
    <w:name w:val="29BAC5D281C24295B3F7003F0EBC35D8"/>
  </w:style>
  <w:style w:type="paragraph" w:customStyle="1" w:styleId="7A4B8AC9BBD047AA8516B10FCDB80C52">
    <w:name w:val="7A4B8AC9BBD047AA8516B10FCDB80C52"/>
  </w:style>
  <w:style w:type="paragraph" w:customStyle="1" w:styleId="EF50259AB19B454B86C9F9FD637E563D">
    <w:name w:val="EF50259AB19B454B86C9F9FD637E563D"/>
  </w:style>
  <w:style w:type="paragraph" w:customStyle="1" w:styleId="EF4AAE2007074E55BBA0E7D09B6803BE">
    <w:name w:val="EF4AAE2007074E55BBA0E7D09B6803BE"/>
  </w:style>
  <w:style w:type="paragraph" w:customStyle="1" w:styleId="D1A0CA71A71B48E7B663F82D4A36FFC9">
    <w:name w:val="D1A0CA71A71B48E7B663F82D4A36FFC9"/>
  </w:style>
  <w:style w:type="paragraph" w:customStyle="1" w:styleId="CC4348E638FE420BBD2FC6A81491F8D3">
    <w:name w:val="CC4348E638FE420BBD2FC6A81491F8D3"/>
  </w:style>
  <w:style w:type="paragraph" w:customStyle="1" w:styleId="9223676679174E22A9512F7F693CBDB1">
    <w:name w:val="9223676679174E22A9512F7F693CBDB1"/>
  </w:style>
  <w:style w:type="paragraph" w:customStyle="1" w:styleId="D35DBD4E974C4C46B5B7A8098CCA448E">
    <w:name w:val="D35DBD4E974C4C46B5B7A8098CCA448E"/>
    <w:rsid w:val="00E73D8C"/>
  </w:style>
  <w:style w:type="paragraph" w:customStyle="1" w:styleId="805040C907744F58ACCD3733F0E8A25D">
    <w:name w:val="805040C907744F58ACCD3733F0E8A25D"/>
    <w:rsid w:val="00E73D8C"/>
  </w:style>
  <w:style w:type="paragraph" w:customStyle="1" w:styleId="CFD6D2051ED34FA2A2B0AD889DEF641B">
    <w:name w:val="CFD6D2051ED34FA2A2B0AD889DEF641B"/>
    <w:rsid w:val="00E73D8C"/>
  </w:style>
  <w:style w:type="paragraph" w:customStyle="1" w:styleId="78C51C31898B44609B5E8D1EA49EFC74">
    <w:name w:val="78C51C31898B44609B5E8D1EA49EFC74"/>
    <w:rsid w:val="00E73D8C"/>
  </w:style>
  <w:style w:type="paragraph" w:customStyle="1" w:styleId="8BD2FABEE1F64DA4ACF92617FF84B6EB">
    <w:name w:val="8BD2FABEE1F64DA4ACF92617FF84B6EB"/>
    <w:rsid w:val="00E73D8C"/>
  </w:style>
  <w:style w:type="paragraph" w:customStyle="1" w:styleId="34251C489815481B895C8C986F631271">
    <w:name w:val="34251C489815481B895C8C986F631271"/>
    <w:rsid w:val="00DC654A"/>
  </w:style>
  <w:style w:type="paragraph" w:customStyle="1" w:styleId="82A54E6C570C43F9A52703854E51C16A">
    <w:name w:val="82A54E6C570C43F9A52703854E51C16A"/>
    <w:rsid w:val="00DC654A"/>
  </w:style>
  <w:style w:type="paragraph" w:customStyle="1" w:styleId="647BB0A1C6EF4F16930571BD559FAF40">
    <w:name w:val="647BB0A1C6EF4F16930571BD559FAF40"/>
    <w:rsid w:val="000148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Basic%20resume.dotx</Template>
  <TotalTime>1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Stehm</dc:creator>
  <cp:keywords/>
  <dc:description/>
  <cp:lastModifiedBy>Chris Stehm</cp:lastModifiedBy>
  <cp:revision>3</cp:revision>
  <dcterms:created xsi:type="dcterms:W3CDTF">2016-08-16T15:29:00Z</dcterms:created>
  <dcterms:modified xsi:type="dcterms:W3CDTF">2016-08-16T15:29:00Z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